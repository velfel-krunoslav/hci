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554A" w:rsidP="00C6554A" w:rsidRDefault="00C6554A" w14:paraId="1D48408C" w14:textId="4D27D63B">
      <w:pPr>
        <w:pStyle w:val="Photo"/>
      </w:pPr>
      <w:bookmarkStart w:name="_Toc321147149" w:id="0"/>
      <w:bookmarkStart w:name="_Toc318188227" w:id="1"/>
      <w:bookmarkStart w:name="_Toc318188327" w:id="2"/>
      <w:bookmarkStart w:name="_Toc318189312" w:id="3"/>
      <w:bookmarkStart w:name="_Toc321147011" w:id="4"/>
    </w:p>
    <w:p w:rsidR="009B2FED" w:rsidP="00C6554A" w:rsidRDefault="009B2FED" w14:paraId="16A8C75D" w14:textId="2DB4C244">
      <w:pPr>
        <w:pStyle w:val="Photo"/>
      </w:pPr>
    </w:p>
    <w:p w:rsidR="009B2FED" w:rsidP="00C6554A" w:rsidRDefault="009B2FED" w14:paraId="0A8D7423" w14:textId="048F7865">
      <w:pPr>
        <w:pStyle w:val="Photo"/>
      </w:pPr>
      <w:r w:rsidR="009B2FED">
        <w:drawing>
          <wp:inline wp14:editId="3ADACCFD" wp14:anchorId="0F0A75BD">
            <wp:extent cx="1828800" cy="1828800"/>
            <wp:effectExtent l="0" t="0" r="0" b="0"/>
            <wp:docPr id="1" name="Picture 1" descr="A picture containing 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1449b021eec4e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ED" w:rsidP="00C6554A" w:rsidRDefault="009B2FED" w14:paraId="617EF31C" w14:textId="42CBB263">
      <w:pPr>
        <w:pStyle w:val="Photo"/>
      </w:pPr>
    </w:p>
    <w:p w:rsidR="009B2FED" w:rsidP="00C6554A" w:rsidRDefault="009B2FED" w14:paraId="5A0179A7" w14:textId="10422CB9">
      <w:pPr>
        <w:pStyle w:val="Photo"/>
        <w:rPr>
          <w:caps/>
        </w:rPr>
      </w:pPr>
    </w:p>
    <w:p w:rsidR="009B2FED" w:rsidP="00C6554A" w:rsidRDefault="009B2FED" w14:paraId="55BA6D2D" w14:textId="66B9CB42">
      <w:pPr>
        <w:pStyle w:val="Photo"/>
        <w:rPr>
          <w:caps/>
        </w:rPr>
      </w:pPr>
    </w:p>
    <w:p w:rsidRPr="008B5277" w:rsidR="009B2FED" w:rsidP="00C6554A" w:rsidRDefault="009B2FED" w14:paraId="00B78895" w14:textId="77777777">
      <w:pPr>
        <w:pStyle w:val="Photo"/>
      </w:pPr>
    </w:p>
    <w:bookmarkEnd w:id="0"/>
    <w:bookmarkEnd w:id="1"/>
    <w:bookmarkEnd w:id="2"/>
    <w:bookmarkEnd w:id="3"/>
    <w:bookmarkEnd w:id="4"/>
    <w:p w:rsidRPr="00016F12" w:rsidR="00C6554A" w:rsidP="009B2FED" w:rsidRDefault="00016F12" w14:paraId="77E0FA3F" w14:textId="3359AFAF">
      <w:pPr>
        <w:pStyle w:val="Title"/>
        <w:rPr>
          <w:lang w:val="sr-Cyrl-RS"/>
        </w:rPr>
      </w:pPr>
      <w:r>
        <w:rPr>
          <w:lang w:val="sr-Latn-RS"/>
        </w:rPr>
        <w:t xml:space="preserve">UX </w:t>
      </w:r>
      <w:r>
        <w:rPr>
          <w:lang w:val="sr-Cyrl-RS"/>
        </w:rPr>
        <w:t>Анализа</w:t>
      </w:r>
    </w:p>
    <w:p w:rsidRPr="00D5413C" w:rsidR="00C6554A" w:rsidP="7355B4BC" w:rsidRDefault="6B3A641F" w14:paraId="0CED365B" w14:textId="6A0A1207">
      <w:pPr>
        <w:pStyle w:val="Subtitle"/>
      </w:pPr>
      <w:r w:rsidRPr="7355B4BC">
        <w:rPr>
          <w:caps w:val="0"/>
          <w:lang w:val="sr-Cyrl-RS"/>
        </w:rPr>
        <w:t>Про</w:t>
      </w:r>
      <w:r w:rsidRPr="7355B4BC" w:rsidR="4101978A">
        <w:rPr>
          <w:caps w:val="0"/>
          <w:lang w:val="sr-Cyrl-RS"/>
        </w:rPr>
        <w:t>ј</w:t>
      </w:r>
      <w:r w:rsidRPr="7355B4BC" w:rsidR="68E9DD7D">
        <w:rPr>
          <w:caps w:val="0"/>
          <w:lang w:val="sr-Cyrl-RS"/>
        </w:rPr>
        <w:t>е</w:t>
      </w:r>
      <w:r w:rsidRPr="7355B4BC" w:rsidR="4101978A">
        <w:rPr>
          <w:caps w:val="0"/>
          <w:lang w:val="sr-Cyrl-RS"/>
        </w:rPr>
        <w:t>к</w:t>
      </w:r>
      <w:r w:rsidRPr="7355B4BC">
        <w:rPr>
          <w:caps w:val="0"/>
          <w:lang w:val="sr-Cyrl-RS"/>
        </w:rPr>
        <w:t>тна документација</w:t>
      </w:r>
    </w:p>
    <w:p w:rsidR="009B2FED" w:rsidP="0077623D" w:rsidRDefault="009B2FED" w14:paraId="59CF16A7" w14:textId="77777777">
      <w:pPr>
        <w:pStyle w:val="ContactInfo"/>
      </w:pPr>
    </w:p>
    <w:p w:rsidR="0077623D" w:rsidP="0077623D" w:rsidRDefault="0077623D" w14:paraId="6A944E9A" w14:textId="2546B35C">
      <w:pPr>
        <w:pStyle w:val="ContactInfo"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665"/>
      </w:tblGrid>
      <w:tr w:rsidR="00016F12" w:rsidTr="40AF2792" w14:paraId="277F3D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016F12" w:rsidR="00016F12" w:rsidP="00E22E33" w:rsidRDefault="00016F12" w14:paraId="6066E33A" w14:textId="22BD66F2">
            <w:pPr>
              <w:pStyle w:val="ContactInfo"/>
              <w:rPr>
                <w:lang w:val="sr-Cyrl-RS"/>
              </w:rPr>
            </w:pPr>
            <w:r>
              <w:rPr>
                <w:lang w:val="sr-Cyrl-RS"/>
              </w:rPr>
              <w:t>Пројекат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Pr="00A823F0" w:rsidR="00016F12" w:rsidP="7677E955" w:rsidRDefault="4E5361ED" w14:paraId="6627FF6F" w14:textId="4A34FBAC">
            <w:pPr>
              <w:pStyle w:val="ContactInfo"/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7677E955">
              <w:rPr>
                <w:b w:val="0"/>
                <w:bCs w:val="0"/>
                <w:lang w:val="sr-Latn-RS"/>
              </w:rPr>
              <w:t>Котарица</w:t>
            </w:r>
          </w:p>
        </w:tc>
      </w:tr>
      <w:tr w:rsidR="0077623D" w:rsidTr="40AF2792" w14:paraId="4EFCD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4AE94FDD" w14:textId="667BEDDB">
            <w:pPr>
              <w:pStyle w:val="ContactInfo"/>
            </w:pPr>
            <w:r w:rsidRPr="00E22E33">
              <w:t>Тим</w:t>
            </w:r>
            <w:r w:rsidRPr="00E22E33"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2CD78E9C" w14:paraId="73A9AA72" w14:textId="67510C1E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Catalyst</w:t>
            </w:r>
          </w:p>
        </w:tc>
      </w:tr>
      <w:tr w:rsidR="0077623D" w:rsidTr="40AF2792" w14:paraId="7851BB6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55C8D00F" w14:textId="314E9019">
            <w:pPr>
              <w:pStyle w:val="ContactInfo"/>
            </w:pPr>
            <w:r w:rsidRPr="00E22E33">
              <w:t>Чланови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Pr="00E22E33" w:rsidR="00E22E33" w:rsidP="7677E955" w:rsidRDefault="4C7A6C70" w14:paraId="0BF9961C" w14:textId="3D0FE2D5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Крунослав Велфел (49/2018)</w:t>
            </w:r>
          </w:p>
          <w:p w:rsidRPr="00E22E33" w:rsidR="00E22E33" w:rsidP="7677E955" w:rsidRDefault="4C7A6C70" w14:paraId="6C81B51E" w14:textId="7DB714CA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Лука Малетковић (91/2018)</w:t>
            </w:r>
          </w:p>
          <w:p w:rsidRPr="00E22E33" w:rsidR="00E22E33" w:rsidP="7677E955" w:rsidRDefault="4C7A6C70" w14:paraId="414E28C1" w14:textId="32B3EE31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Стефан Александрић (43/2016)</w:t>
            </w:r>
          </w:p>
          <w:p w:rsidRPr="00E22E33" w:rsidR="00E22E33" w:rsidP="7677E955" w:rsidRDefault="4C7A6C70" w14:paraId="13E2A146" w14:textId="5F2FA5F0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Јелена Гогић (56/2018)</w:t>
            </w:r>
          </w:p>
        </w:tc>
      </w:tr>
      <w:tr w:rsidR="0077623D" w:rsidTr="40AF2792" w14:paraId="078905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728ED7AC" w14:textId="715F11A4">
            <w:pPr>
              <w:pStyle w:val="ContactInfo"/>
            </w:pPr>
            <w:r>
              <w:rPr>
                <w:lang w:val="sr-Cyrl-RS"/>
              </w:rPr>
              <w:t>Предмет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717293FB" w14:paraId="6CF4D47F" w14:textId="65E44CA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Интеракција човек - рачунар</w:t>
            </w:r>
          </w:p>
        </w:tc>
      </w:tr>
      <w:tr w:rsidR="00E22E33" w:rsidTr="40AF2792" w14:paraId="06B4FB9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="00E22E33" w:rsidP="00E22E33" w:rsidRDefault="00E22E33" w14:paraId="5D3A420A" w14:textId="452C8ECB">
            <w:pPr>
              <w:pStyle w:val="ContactInfo"/>
              <w:rPr>
                <w:lang w:val="sr-Cyrl-RS"/>
              </w:rPr>
            </w:pPr>
            <w:r>
              <w:rPr>
                <w:lang w:val="sr-Cyrl-RS"/>
              </w:rPr>
              <w:t>Школска година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E22E33" w:rsidP="0077623D" w:rsidRDefault="00E22E33" w14:paraId="1F046575" w14:textId="630F8408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2020/21.</w:t>
            </w:r>
          </w:p>
        </w:tc>
      </w:tr>
      <w:tr w:rsidR="0077623D" w:rsidTr="40AF2792" w14:paraId="0C0D08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2EA2C340" w14:textId="0E22AB59">
            <w:pPr>
              <w:pStyle w:val="ContactInfo"/>
            </w:pPr>
            <w:r>
              <w:rPr>
                <w:lang w:val="sr-Cyrl-RS"/>
              </w:rPr>
              <w:t>Датум предаје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0077623D" w14:paraId="35294A1D" w14:textId="2C03F77B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1A28A9D">
              <w:rPr/>
              <w:t xml:space="preserve">2. </w:t>
            </w:r>
            <w:proofErr w:type="spellStart"/>
            <w:r w:rsidR="01A28A9D">
              <w:rPr/>
              <w:t>септембар</w:t>
            </w:r>
            <w:proofErr w:type="spellEnd"/>
            <w:r w:rsidR="01A28A9D">
              <w:rPr/>
              <w:t xml:space="preserve"> 2021.</w:t>
            </w:r>
          </w:p>
        </w:tc>
      </w:tr>
    </w:tbl>
    <w:p w:rsidR="005F1CCB" w:rsidP="00342C09" w:rsidRDefault="005F1CCB" w14:paraId="5A361BD1" w14:textId="77777777">
      <w:pPr>
        <w:rPr>
          <w:lang w:val="sr-Cyrl-RS"/>
        </w:rPr>
      </w:pPr>
    </w:p>
    <w:p w:rsidR="005F1CCB" w:rsidP="00342C09" w:rsidRDefault="005F1CCB" w14:paraId="78AAED34" w14:textId="77777777">
      <w:pPr>
        <w:rPr>
          <w:lang w:val="sr-Cyrl-RS"/>
        </w:rPr>
      </w:pPr>
    </w:p>
    <w:p w:rsidR="005F1CCB" w:rsidP="00342C09" w:rsidRDefault="005F1CCB" w14:paraId="229B82A2" w14:textId="77777777">
      <w:pPr>
        <w:rPr>
          <w:lang w:val="sr-Cyrl-RS"/>
        </w:rPr>
      </w:pPr>
    </w:p>
    <w:sdt>
      <w:sdtPr>
        <w:id w:val="1948693056"/>
        <w:docPartObj>
          <w:docPartGallery w:val="Table of Contents"/>
          <w:docPartUnique/>
        </w:docPartObj>
      </w:sdtPr>
      <w:sdtContent>
        <w:p w:rsidRPr="00467E05" w:rsidR="00467E05" w:rsidP="40AF2792" w:rsidRDefault="1A7551E1" w14:paraId="176BFD38" w14:textId="679E6007">
          <w:pPr>
            <w:pStyle w:val="TOCHeading"/>
            <w:numPr>
              <w:numId w:val="0"/>
            </w:numPr>
            <w:rPr>
              <w:lang w:val="sr-Cyrl-RS"/>
            </w:rPr>
          </w:pPr>
          <w:r w:rsidRPr="02B62E4C" w:rsidR="1A7551E1">
            <w:rPr>
              <w:lang w:val="sr-Cyrl-RS"/>
            </w:rPr>
            <w:t>Садржај</w:t>
          </w:r>
        </w:p>
        <w:p w:rsidR="00467E05" w:rsidP="02B62E4C" w:rsidRDefault="00467E05" w14:paraId="3B2E23DE" w14:textId="5092A331">
          <w:pPr>
            <w:pStyle w:val="TOC1"/>
            <w:tabs>
              <w:tab w:val="right" w:leader="dot" w:pos="9015"/>
              <w:tab w:val="left" w:pos="43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19875912">
            <w:r w:rsidRPr="02B62E4C" w:rsidR="02B62E4C">
              <w:rPr>
                <w:rStyle w:val="Hyperlink"/>
              </w:rPr>
              <w:t>1</w:t>
            </w:r>
            <w:r>
              <w:tab/>
            </w:r>
            <w:r w:rsidRPr="02B62E4C" w:rsidR="02B62E4C">
              <w:rPr>
                <w:rStyle w:val="Hyperlink"/>
              </w:rPr>
              <w:t>Опис пројекта</w:t>
            </w:r>
            <w:r>
              <w:tab/>
            </w:r>
            <w:r>
              <w:fldChar w:fldCharType="begin"/>
            </w:r>
            <w:r>
              <w:instrText xml:space="preserve">PAGEREF _Toc2119875912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67E05" w:rsidP="02B62E4C" w:rsidRDefault="00A669D9" w14:paraId="7422C6CC" w14:textId="1C63AD67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132140868">
            <w:r w:rsidRPr="02B62E4C" w:rsidR="02B62E4C">
              <w:rPr>
                <w:rStyle w:val="Hyperlink"/>
              </w:rPr>
              <w:t>Циљ и сврха пројекта</w:t>
            </w:r>
            <w:r>
              <w:tab/>
            </w:r>
            <w:r>
              <w:fldChar w:fldCharType="begin"/>
            </w:r>
            <w:r>
              <w:instrText xml:space="preserve">PAGEREF _Toc132140868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7531876D" w14:textId="330579DA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1788396709">
            <w:r w:rsidRPr="02B62E4C" w:rsidR="02B62E4C">
              <w:rPr>
                <w:rStyle w:val="Hyperlink"/>
              </w:rPr>
              <w:t>Актери</w:t>
            </w:r>
            <w:r>
              <w:tab/>
            </w:r>
            <w:r>
              <w:fldChar w:fldCharType="begin"/>
            </w:r>
            <w:r>
              <w:instrText xml:space="preserve">PAGEREF _Toc1788396709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0825629A" w14:textId="169BD14D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509192419">
            <w:r w:rsidRPr="02B62E4C" w:rsidR="02B62E4C">
              <w:rPr>
                <w:rStyle w:val="Hyperlink"/>
              </w:rPr>
              <w:t>Технологије</w:t>
            </w:r>
            <w:r>
              <w:tab/>
            </w:r>
            <w:r>
              <w:fldChar w:fldCharType="begin"/>
            </w:r>
            <w:r>
              <w:instrText xml:space="preserve">PAGEREF _Toc509192419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1D44671E" w14:textId="4E42A06F">
          <w:pPr>
            <w:pStyle w:val="TOC1"/>
            <w:tabs>
              <w:tab w:val="right" w:leader="dot" w:pos="9015"/>
              <w:tab w:val="left" w:pos="435"/>
            </w:tabs>
            <w:rPr>
              <w:rStyle w:val="Hyperlink"/>
              <w:noProof/>
            </w:rPr>
          </w:pPr>
          <w:hyperlink w:anchor="_Toc1262696367">
            <w:r w:rsidRPr="02B62E4C" w:rsidR="02B62E4C">
              <w:rPr>
                <w:rStyle w:val="Hyperlink"/>
              </w:rPr>
              <w:t>2</w:t>
            </w:r>
            <w:r>
              <w:tab/>
            </w:r>
            <w:r w:rsidRPr="02B62E4C" w:rsidR="02B62E4C">
              <w:rPr>
                <w:rStyle w:val="Hyperlink"/>
              </w:rPr>
              <w:t>Персоне</w:t>
            </w:r>
            <w:r>
              <w:tab/>
            </w:r>
            <w:r>
              <w:fldChar w:fldCharType="begin"/>
            </w:r>
            <w:r>
              <w:instrText xml:space="preserve">PAGEREF _Toc1262696367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6434B413" w14:textId="0474A389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705921452">
            <w:r w:rsidRPr="02B62E4C" w:rsidR="02B62E4C">
              <w:rPr>
                <w:rStyle w:val="Hyperlink"/>
              </w:rPr>
              <w:t>#К1 Купац артикала</w:t>
            </w:r>
            <w:r>
              <w:tab/>
            </w:r>
            <w:r>
              <w:fldChar w:fldCharType="begin"/>
            </w:r>
            <w:r>
              <w:instrText xml:space="preserve">PAGEREF _Toc705921452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67E05" w:rsidP="02B62E4C" w:rsidRDefault="00A669D9" w14:paraId="54ED365C" w14:textId="33A08099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950778617">
            <w:r w:rsidRPr="02B62E4C" w:rsidR="02B62E4C">
              <w:rPr>
                <w:rStyle w:val="Hyperlink"/>
              </w:rPr>
              <w:t>#К2 Купац артикала</w:t>
            </w:r>
            <w:r>
              <w:tab/>
            </w:r>
            <w:r>
              <w:fldChar w:fldCharType="begin"/>
            </w:r>
            <w:r>
              <w:instrText xml:space="preserve">PAGEREF _Toc950778617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67E05" w:rsidRDefault="00467E05" w14:paraId="24DE0DEF" w14:textId="039A3BEB"/>
    <w:p w:rsidR="00467E05" w:rsidRDefault="00467E05" w14:paraId="27871AD3" w14:textId="41D6E900">
      <w:pPr>
        <w:rPr>
          <w:rFonts w:asciiTheme="majorHAnsi" w:hAnsiTheme="majorHAnsi" w:eastAsiaTheme="majorEastAsia" w:cstheme="majorBidi"/>
          <w:color w:val="AF0F5A" w:themeColor="accent2" w:themeShade="BF"/>
          <w:sz w:val="32"/>
          <w:lang w:val="sr-Cyrl-RS"/>
        </w:rPr>
      </w:pPr>
      <w:r>
        <w:rPr>
          <w:lang w:val="sr-Cyrl-RS"/>
        </w:rPr>
        <w:br w:type="page"/>
      </w:r>
    </w:p>
    <w:p w:rsidR="002543BB" w:rsidP="00C6554A" w:rsidRDefault="69A00E37" w14:paraId="609D8F0A" w14:textId="062A8042">
      <w:pPr>
        <w:pStyle w:val="Heading1"/>
        <w:rPr>
          <w:lang w:val="sr-Cyrl-RS"/>
        </w:rPr>
      </w:pPr>
      <w:bookmarkStart w:name="_Toc2119875912" w:id="1478277514"/>
      <w:r w:rsidRPr="2BF864C0" w:rsidR="69A00E37">
        <w:rPr>
          <w:lang w:val="sr-Cyrl-RS"/>
        </w:rPr>
        <w:t>Опис пројекта</w:t>
      </w:r>
      <w:bookmarkEnd w:id="1478277514"/>
    </w:p>
    <w:p w:rsidRPr="002543BB" w:rsidR="00C6554A" w:rsidP="7355B4BC" w:rsidRDefault="125B3894" w14:paraId="6D0FC363" w14:textId="7EA0244D">
      <w:pPr>
        <w:pStyle w:val="Heading3"/>
      </w:pPr>
      <w:bookmarkStart w:name="_Toc132140868" w:id="1068956865"/>
      <w:proofErr w:type="spellStart"/>
      <w:r w:rsidR="125B3894">
        <w:rPr/>
        <w:t>Циљ</w:t>
      </w:r>
      <w:proofErr w:type="spellEnd"/>
      <w:r w:rsidR="125B3894">
        <w:rPr/>
        <w:t xml:space="preserve"> и </w:t>
      </w:r>
      <w:proofErr w:type="spellStart"/>
      <w:r w:rsidR="125B3894">
        <w:rPr/>
        <w:t>сврха</w:t>
      </w:r>
      <w:proofErr w:type="spellEnd"/>
      <w:r w:rsidR="125B3894">
        <w:rPr/>
        <w:t xml:space="preserve"> </w:t>
      </w:r>
      <w:proofErr w:type="spellStart"/>
      <w:r w:rsidR="125B3894">
        <w:rPr/>
        <w:t>пројекта</w:t>
      </w:r>
      <w:proofErr w:type="spellEnd"/>
      <w:bookmarkEnd w:id="1068956865"/>
    </w:p>
    <w:p w:rsidR="35C7D458" w:rsidP="7677E955" w:rsidRDefault="35C7D458" w14:paraId="07B9CAE3" w14:textId="20C3CA80">
      <w:pPr>
        <w:jc w:val="both"/>
        <w:rPr>
          <w:lang w:val="sr-Cyrl-RS"/>
        </w:rPr>
      </w:pPr>
      <w:r w:rsidRPr="7677E955">
        <w:rPr>
          <w:lang w:val="sr-Cyrl-RS"/>
        </w:rPr>
        <w:t xml:space="preserve">Циљ пројекта јесте развој апликације </w:t>
      </w:r>
      <w:r w:rsidRPr="7677E955">
        <w:rPr>
          <w:i/>
          <w:iCs/>
          <w:lang w:val="sr-Cyrl-RS"/>
        </w:rPr>
        <w:t>Котарица</w:t>
      </w:r>
      <w:r w:rsidRPr="7677E955">
        <w:rPr>
          <w:lang w:val="sr-Cyrl-RS"/>
        </w:rPr>
        <w:t xml:space="preserve"> која омогућава домаћим произвођачима</w:t>
      </w:r>
      <w:r w:rsidRPr="7677E955" w:rsidR="7660C81E">
        <w:rPr>
          <w:lang w:val="sr-Cyrl-RS"/>
        </w:rPr>
        <w:t xml:space="preserve"> и пољопривредницима </w:t>
      </w:r>
      <w:r w:rsidRPr="7677E955">
        <w:rPr>
          <w:lang w:val="sr-Cyrl-RS"/>
        </w:rPr>
        <w:t>да своје производе пласирају на тржиште</w:t>
      </w:r>
      <w:r w:rsidRPr="7677E955" w:rsidR="5EA04674">
        <w:rPr>
          <w:lang w:val="sr-Cyrl-RS"/>
        </w:rPr>
        <w:t>, а купцима да брже дођу до омиљених производа</w:t>
      </w:r>
      <w:r w:rsidRPr="7677E955">
        <w:rPr>
          <w:lang w:val="sr-Cyrl-RS"/>
        </w:rPr>
        <w:t xml:space="preserve">. </w:t>
      </w:r>
      <w:r w:rsidRPr="7677E955" w:rsidR="10B13AAB">
        <w:rPr>
          <w:lang w:val="sr-Cyrl-RS"/>
        </w:rPr>
        <w:t>У промету се могу наћи разни артикли - од домаћих намирница попут зимница, сирева</w:t>
      </w:r>
      <w:r w:rsidRPr="7677E955" w:rsidR="200B2DB5">
        <w:rPr>
          <w:lang w:val="sr-Cyrl-RS"/>
        </w:rPr>
        <w:t xml:space="preserve">, све </w:t>
      </w:r>
      <w:r w:rsidRPr="7677E955" w:rsidR="10B13AAB">
        <w:rPr>
          <w:lang w:val="sr-Cyrl-RS"/>
        </w:rPr>
        <w:t>до воћа и поврћа</w:t>
      </w:r>
      <w:r w:rsidRPr="7677E955" w:rsidR="0BF5FD59">
        <w:rPr>
          <w:lang w:val="sr-Cyrl-RS"/>
        </w:rPr>
        <w:t xml:space="preserve">. </w:t>
      </w:r>
      <w:r w:rsidRPr="7677E955" w:rsidR="6A9F2822">
        <w:rPr>
          <w:lang w:val="sr-Cyrl-RS"/>
        </w:rPr>
        <w:t>К</w:t>
      </w:r>
      <w:r w:rsidRPr="7677E955" w:rsidR="1EDCE6DC">
        <w:rPr>
          <w:lang w:val="sr-Cyrl-RS"/>
        </w:rPr>
        <w:t xml:space="preserve">упцу </w:t>
      </w:r>
      <w:r w:rsidRPr="7677E955" w:rsidR="6A9F2822">
        <w:rPr>
          <w:lang w:val="sr-Cyrl-RS"/>
        </w:rPr>
        <w:t xml:space="preserve">ће бити омогућено да, поред прегледа производа, </w:t>
      </w:r>
      <w:r w:rsidRPr="7677E955" w:rsidR="5BCB9105">
        <w:rPr>
          <w:lang w:val="sr-Cyrl-RS"/>
        </w:rPr>
        <w:t>пронађе и најбољу понуду за дати артикал у случају</w:t>
      </w:r>
      <w:r w:rsidRPr="7677E955" w:rsidR="45209E98">
        <w:rPr>
          <w:lang w:val="sr-Cyrl-RS"/>
        </w:rPr>
        <w:t xml:space="preserve"> да га у понуди има више понуђач</w:t>
      </w:r>
      <w:r w:rsidRPr="7677E955" w:rsidR="2619540E">
        <w:rPr>
          <w:lang w:val="sr-Cyrl-RS"/>
        </w:rPr>
        <w:t>а</w:t>
      </w:r>
      <w:r w:rsidRPr="7677E955" w:rsidR="5BCB9105">
        <w:rPr>
          <w:lang w:val="sr-Cyrl-RS"/>
        </w:rPr>
        <w:t>.</w:t>
      </w:r>
      <w:r w:rsidRPr="7677E955" w:rsidR="0D58EA66">
        <w:rPr>
          <w:lang w:val="sr-Cyrl-RS"/>
        </w:rPr>
        <w:t xml:space="preserve"> Поред наведених могућности, кориснику треба бити омогућено да се обрати продавцу путем инстант порука,</w:t>
      </w:r>
      <w:r w:rsidRPr="7677E955" w:rsidR="7BF22BA9">
        <w:rPr>
          <w:lang w:val="sr-Cyrl-RS"/>
        </w:rPr>
        <w:t xml:space="preserve"> као и да</w:t>
      </w:r>
      <w:r w:rsidRPr="7677E955" w:rsidR="0D58EA66">
        <w:rPr>
          <w:lang w:val="sr-Cyrl-RS"/>
        </w:rPr>
        <w:t xml:space="preserve"> креира листу својих омиљени</w:t>
      </w:r>
      <w:r w:rsidRPr="7677E955" w:rsidR="42B73251">
        <w:rPr>
          <w:lang w:val="sr-Cyrl-RS"/>
        </w:rPr>
        <w:t xml:space="preserve">х </w:t>
      </w:r>
      <w:r w:rsidRPr="7677E955" w:rsidR="556CD59C">
        <w:rPr>
          <w:lang w:val="sr-Cyrl-RS"/>
        </w:rPr>
        <w:t>производа и понуђача.</w:t>
      </w:r>
    </w:p>
    <w:p w:rsidR="6775BE3B" w:rsidP="7677E955" w:rsidRDefault="6775BE3B" w14:paraId="52118C14" w14:textId="52F63CD1">
      <w:pPr>
        <w:jc w:val="both"/>
        <w:rPr>
          <w:lang w:val="sr-Cyrl-RS"/>
        </w:rPr>
      </w:pPr>
      <w:r w:rsidRPr="7677E955">
        <w:rPr>
          <w:lang w:val="sr-Cyrl-RS"/>
        </w:rPr>
        <w:t>Сврха пројекта јесте омогућити к</w:t>
      </w:r>
      <w:r w:rsidRPr="7677E955" w:rsidR="42FC52A6">
        <w:rPr>
          <w:lang w:val="sr-Cyrl-RS"/>
        </w:rPr>
        <w:t xml:space="preserve">упцима </w:t>
      </w:r>
      <w:r w:rsidRPr="7677E955">
        <w:rPr>
          <w:lang w:val="sr-Cyrl-RS"/>
        </w:rPr>
        <w:t xml:space="preserve">различитих циљних група да изаберу намирнице које желе купити, </w:t>
      </w:r>
      <w:r w:rsidRPr="7677E955" w:rsidR="6171BBA1">
        <w:rPr>
          <w:lang w:val="sr-Cyrl-RS"/>
        </w:rPr>
        <w:t>те</w:t>
      </w:r>
      <w:r w:rsidRPr="7677E955" w:rsidR="346CFA7A">
        <w:rPr>
          <w:lang w:val="sr-Cyrl-RS"/>
        </w:rPr>
        <w:t xml:space="preserve"> да</w:t>
      </w:r>
      <w:r w:rsidRPr="7677E955" w:rsidR="6171BBA1">
        <w:rPr>
          <w:lang w:val="sr-Cyrl-RS"/>
        </w:rPr>
        <w:t xml:space="preserve"> изаберу начин плаћања и доставе.</w:t>
      </w:r>
      <w:r w:rsidRPr="7677E955" w:rsidR="7CDEB0D9">
        <w:rPr>
          <w:lang w:val="sr-Cyrl-RS"/>
        </w:rPr>
        <w:t xml:space="preserve"> Корисници</w:t>
      </w:r>
      <w:r w:rsidRPr="7677E955" w:rsidR="49D2C121">
        <w:rPr>
          <w:lang w:val="sr-Cyrl-RS"/>
        </w:rPr>
        <w:t>ма је на располагању и си</w:t>
      </w:r>
      <w:r w:rsidRPr="7677E955" w:rsidR="252FD43A">
        <w:rPr>
          <w:lang w:val="sr-Cyrl-RS"/>
        </w:rPr>
        <w:t>с</w:t>
      </w:r>
      <w:r w:rsidRPr="7677E955" w:rsidR="49D2C121">
        <w:rPr>
          <w:lang w:val="sr-Cyrl-RS"/>
        </w:rPr>
        <w:t>тем рецензија путем ког је могуће написати јавне</w:t>
      </w:r>
      <w:r w:rsidRPr="7677E955" w:rsidR="1CDC3914">
        <w:rPr>
          <w:lang w:val="sr-Cyrl-RS"/>
        </w:rPr>
        <w:t xml:space="preserve"> оцене за жељени артикал, као и оценити продавца позитивним или негативним </w:t>
      </w:r>
      <w:r w:rsidRPr="7677E955" w:rsidR="124AE5BC">
        <w:rPr>
          <w:lang w:val="sr-Cyrl-RS"/>
        </w:rPr>
        <w:t>бодовима</w:t>
      </w:r>
      <w:r w:rsidRPr="7677E955" w:rsidR="13BF6D13">
        <w:rPr>
          <w:lang w:val="sr-Cyrl-RS"/>
        </w:rPr>
        <w:t xml:space="preserve"> и на тај начин формирати његову репутацију - тиме се постиже максимална транспарентност при куповини. </w:t>
      </w:r>
      <w:r w:rsidRPr="7677E955" w:rsidR="49C48807">
        <w:rPr>
          <w:lang w:val="sr-Cyrl-RS"/>
        </w:rPr>
        <w:t>Продавцима је на располагању алгоритам препоруке производа који ће им омогућити да што лакше допру до циљних купаца.</w:t>
      </w:r>
      <w:r w:rsidRPr="7677E955" w:rsidR="35E42768">
        <w:rPr>
          <w:lang w:val="sr-Cyrl-RS"/>
        </w:rPr>
        <w:t xml:space="preserve"> Производе може пласирати било које физичко лице, без прекомерних административних препрека, </w:t>
      </w:r>
      <w:r w:rsidRPr="7677E955" w:rsidR="4D74E8CE">
        <w:rPr>
          <w:lang w:val="sr-Cyrl-RS"/>
        </w:rPr>
        <w:t>чиме се постиже широк спектар артикала у понуди.</w:t>
      </w:r>
    </w:p>
    <w:p w:rsidRPr="00A823F0" w:rsidR="00A823F0" w:rsidP="7355B4BC" w:rsidRDefault="125B3894" w14:paraId="311EE366" w14:textId="3D1AB7D5">
      <w:pPr>
        <w:pStyle w:val="Heading3"/>
        <w:rPr>
          <w:lang w:val="sr-Cyrl-RS"/>
        </w:rPr>
      </w:pPr>
      <w:bookmarkStart w:name="_Toc1788396709" w:id="94117538"/>
      <w:r w:rsidRPr="02B62E4C" w:rsidR="125B3894">
        <w:rPr>
          <w:lang w:val="sr-Cyrl-RS"/>
        </w:rPr>
        <w:t>Актери</w:t>
      </w:r>
      <w:bookmarkEnd w:id="94117538"/>
    </w:p>
    <w:p w:rsidR="17E5C6E2" w:rsidP="00A669D9" w:rsidRDefault="17E5C6E2" w14:paraId="0D1D4386" w14:textId="3999F912">
      <w:pPr>
        <w:pStyle w:val="ListParagraph"/>
        <w:numPr>
          <w:ilvl w:val="0"/>
          <w:numId w:val="9"/>
        </w:numPr>
        <w:rPr>
          <w:lang w:val="sr-Cyrl-RS"/>
        </w:rPr>
      </w:pPr>
      <w:r w:rsidRPr="7677E955">
        <w:rPr>
          <w:lang w:val="sr-Cyrl-RS"/>
        </w:rPr>
        <w:t>к</w:t>
      </w:r>
      <w:r w:rsidRPr="7677E955" w:rsidR="4792848C">
        <w:rPr>
          <w:lang w:val="sr-Cyrl-RS"/>
        </w:rPr>
        <w:t>лијенти - купци артикала;</w:t>
      </w:r>
    </w:p>
    <w:p w:rsidR="5B6AD888" w:rsidP="00A669D9" w:rsidRDefault="5B6AD888" w14:paraId="14E6B035" w14:textId="33B3FDD0">
      <w:pPr>
        <w:pStyle w:val="ListParagraph"/>
        <w:numPr>
          <w:ilvl w:val="0"/>
          <w:numId w:val="9"/>
        </w:numPr>
        <w:spacing w:before="0" w:after="0"/>
        <w:rPr>
          <w:rFonts w:eastAsiaTheme="minorEastAsia"/>
          <w:lang w:val="sr-Cyrl-RS"/>
        </w:rPr>
      </w:pPr>
      <w:r w:rsidRPr="7677E955">
        <w:rPr>
          <w:lang w:val="sr-Cyrl-RS"/>
        </w:rPr>
        <w:t>к</w:t>
      </w:r>
      <w:r w:rsidRPr="7677E955" w:rsidR="4792848C">
        <w:rPr>
          <w:lang w:val="sr-Cyrl-RS"/>
        </w:rPr>
        <w:t>лијенти - понуђачи, тј. произвођачи намирница;</w:t>
      </w:r>
    </w:p>
    <w:p w:rsidR="0AB1A25E" w:rsidP="00A669D9" w:rsidRDefault="0AB1A25E" w14:paraId="177289E7" w14:textId="63B54830">
      <w:pPr>
        <w:pStyle w:val="ListParagraph"/>
        <w:numPr>
          <w:ilvl w:val="0"/>
          <w:numId w:val="9"/>
        </w:numPr>
        <w:spacing w:before="0" w:after="0"/>
        <w:rPr>
          <w:lang w:val="sr-Cyrl-RS"/>
        </w:rPr>
      </w:pPr>
      <w:r w:rsidRPr="7677E955">
        <w:rPr>
          <w:lang w:val="sr-Cyrl-RS"/>
        </w:rPr>
        <w:t>а</w:t>
      </w:r>
      <w:r w:rsidRPr="7677E955" w:rsidR="1DC82B24">
        <w:rPr>
          <w:lang w:val="sr-Cyrl-RS"/>
        </w:rPr>
        <w:t>дминистратори, службеници корисничке подршке;</w:t>
      </w:r>
    </w:p>
    <w:p w:rsidR="1C01DACF" w:rsidP="00A669D9" w:rsidRDefault="1C01DACF" w14:paraId="0C4B5B50" w14:textId="69D3278C">
      <w:pPr>
        <w:pStyle w:val="ListParagraph"/>
        <w:numPr>
          <w:ilvl w:val="0"/>
          <w:numId w:val="9"/>
        </w:numPr>
        <w:spacing w:before="0" w:after="0"/>
        <w:rPr>
          <w:lang w:val="sr-Cyrl-RS"/>
        </w:rPr>
      </w:pPr>
      <w:r w:rsidRPr="7677E955">
        <w:rPr>
          <w:lang w:val="sr-Cyrl-RS"/>
        </w:rPr>
        <w:t>в</w:t>
      </w:r>
      <w:r w:rsidRPr="7677E955" w:rsidR="1DC82B24">
        <w:rPr>
          <w:lang w:val="sr-Cyrl-RS"/>
        </w:rPr>
        <w:t>ласници платформе.</w:t>
      </w:r>
    </w:p>
    <w:p w:rsidRPr="00A823F0" w:rsidR="00A823F0" w:rsidP="7355B4BC" w:rsidRDefault="125B3894" w14:paraId="585F4FE1" w14:textId="5888FDA1">
      <w:pPr>
        <w:pStyle w:val="Heading3"/>
        <w:rPr>
          <w:lang w:val="sr-Cyrl-RS"/>
        </w:rPr>
      </w:pPr>
      <w:bookmarkStart w:name="_Toc509192419" w:id="38391348"/>
      <w:r w:rsidRPr="02B62E4C" w:rsidR="125B3894">
        <w:rPr>
          <w:lang w:val="sr-Cyrl-RS"/>
        </w:rPr>
        <w:t>Технологије</w:t>
      </w:r>
      <w:bookmarkEnd w:id="38391348"/>
    </w:p>
    <w:p w:rsidR="5C6D1055" w:rsidP="7677E955" w:rsidRDefault="5C6D1055" w14:paraId="2F0F6829" w14:textId="5BA92261">
      <w:pPr>
        <w:rPr>
          <w:lang w:val="sr-Cyrl-RS"/>
        </w:rPr>
      </w:pPr>
      <w:r w:rsidRPr="7677E955">
        <w:rPr>
          <w:lang w:val="sr-Cyrl-RS"/>
        </w:rPr>
        <w:t xml:space="preserve">Платформи се може приступити путем </w:t>
      </w:r>
      <w:r w:rsidRPr="7677E955">
        <w:rPr>
          <w:i/>
          <w:iCs/>
          <w:lang w:val="sr-Cyrl-RS"/>
        </w:rPr>
        <w:t>native</w:t>
      </w:r>
      <w:r w:rsidRPr="7677E955">
        <w:rPr>
          <w:lang w:val="sr-Cyrl-RS"/>
        </w:rPr>
        <w:t xml:space="preserve"> мобилне апликације, било за </w:t>
      </w:r>
      <w:r w:rsidRPr="7677E955">
        <w:rPr>
          <w:i/>
          <w:iCs/>
          <w:lang w:val="sr-Cyrl-RS"/>
        </w:rPr>
        <w:t xml:space="preserve">iOS </w:t>
      </w:r>
      <w:r w:rsidRPr="7677E955">
        <w:rPr>
          <w:lang w:val="sr-Cyrl-RS"/>
        </w:rPr>
        <w:t xml:space="preserve">или </w:t>
      </w:r>
      <w:r w:rsidRPr="7677E955">
        <w:rPr>
          <w:i/>
          <w:iCs/>
          <w:lang w:val="sr-Cyrl-RS"/>
        </w:rPr>
        <w:t xml:space="preserve">Android </w:t>
      </w:r>
      <w:r w:rsidRPr="7677E955">
        <w:rPr>
          <w:lang w:val="sr-Cyrl-RS"/>
        </w:rPr>
        <w:t>операти</w:t>
      </w:r>
      <w:r w:rsidRPr="7677E955" w:rsidR="2D3D546F">
        <w:rPr>
          <w:lang w:val="sr-Cyrl-RS"/>
        </w:rPr>
        <w:t>вни систем.</w:t>
      </w:r>
    </w:p>
    <w:p w:rsidR="00A823F0" w:rsidP="00A823F0" w:rsidRDefault="00A823F0" w14:paraId="5B885369" w14:textId="42DB250B">
      <w:pPr>
        <w:rPr>
          <w:lang w:val="sr-Cyrl-RS"/>
        </w:rPr>
      </w:pPr>
    </w:p>
    <w:p w:rsidR="004B22CF" w:rsidP="00A823F0" w:rsidRDefault="004B22CF" w14:paraId="24B52E3A" w14:textId="41F27526">
      <w:pPr>
        <w:rPr>
          <w:lang w:val="sr-Latn-RS"/>
        </w:rPr>
      </w:pPr>
      <w:r>
        <w:rPr>
          <w:lang w:val="sr-Latn-RS"/>
        </w:rPr>
        <w:t xml:space="preserve"> </w:t>
      </w:r>
    </w:p>
    <w:p w:rsidR="004B22CF" w:rsidRDefault="004B22CF" w14:paraId="0D8503F5" w14:textId="77777777">
      <w:pPr>
        <w:rPr>
          <w:lang w:val="sr-Latn-RS"/>
        </w:rPr>
      </w:pPr>
      <w:r>
        <w:rPr>
          <w:lang w:val="sr-Latn-RS"/>
        </w:rPr>
        <w:br w:type="page"/>
      </w:r>
    </w:p>
    <w:p w:rsidR="004B22CF" w:rsidP="004B22CF" w:rsidRDefault="2ED9E4A2" w14:paraId="5DD4501B" w14:textId="0775BE9C">
      <w:pPr>
        <w:pStyle w:val="Heading1"/>
        <w:rPr>
          <w:lang w:val="sr-Cyrl-RS"/>
        </w:rPr>
      </w:pPr>
      <w:bookmarkStart w:name="_Toc1262696367" w:id="321768498"/>
      <w:r w:rsidRPr="2BF864C0" w:rsidR="2ED9E4A2">
        <w:rPr>
          <w:lang w:val="sr-Cyrl-RS"/>
        </w:rPr>
        <w:t xml:space="preserve">Персоне </w:t>
      </w:r>
      <w:bookmarkEnd w:id="321768498"/>
    </w:p>
    <w:p w:rsidR="2ED9E4A2" w:rsidP="40AF2792" w:rsidRDefault="2ED9E4A2" w14:paraId="5E25DF3D" w14:textId="4382C410">
      <w:pPr>
        <w:pStyle w:val="Heading3"/>
        <w:rPr>
          <w:lang w:val="sr-Cyrl-RS"/>
        </w:rPr>
      </w:pPr>
      <w:bookmarkStart w:name="_Toc705921452" w:id="1859082160"/>
      <w:r w:rsidRPr="02B62E4C" w:rsidR="2ED9E4A2">
        <w:rPr>
          <w:lang w:val="sr-Cyrl-RS"/>
        </w:rPr>
        <w:t xml:space="preserve">#К1 </w:t>
      </w:r>
      <w:r w:rsidRPr="02B62E4C" w:rsidR="272F53F7">
        <w:rPr>
          <w:lang w:val="sr-Cyrl-RS"/>
        </w:rPr>
        <w:t>Купац артикала</w:t>
      </w:r>
      <w:bookmarkEnd w:id="1859082160"/>
    </w:p>
    <w:tbl>
      <w:tblPr>
        <w:tblStyle w:val="TableGrid"/>
        <w:tblW w:w="0" w:type="auto"/>
        <w:tblBorders>
          <w:top w:val="single" w:color="808080" w:themeColor="background1" w:themeShade="80" w:sz="4"/>
          <w:left w:val="single" w:color="808080" w:themeColor="background1" w:themeShade="80" w:sz="4"/>
          <w:bottom w:val="single" w:color="808080" w:themeColor="background1" w:themeShade="80" w:sz="4"/>
          <w:right w:val="single" w:color="808080" w:themeColor="background1" w:themeShade="80" w:sz="4"/>
          <w:insideH w:val="single" w:color="808080" w:themeColor="background1" w:themeShade="80" w:sz="4"/>
          <w:insideV w:val="single" w:color="808080" w:themeColor="background1" w:themeShade="80" w:sz="4"/>
        </w:tblBorders>
        <w:tblLook w:val="04A0" w:firstRow="1" w:lastRow="0" w:firstColumn="1" w:lastColumn="0" w:noHBand="0" w:noVBand="1"/>
      </w:tblPr>
      <w:tblGrid>
        <w:gridCol w:w="4467"/>
        <w:gridCol w:w="4549"/>
      </w:tblGrid>
      <w:tr w:rsidR="40AF2792" w:rsidTr="3B226DCE" w14:paraId="6A01B0B5">
        <w:trPr>
          <w:trHeight w:val="773"/>
        </w:trPr>
        <w:tc>
          <w:tcPr>
            <w:tcW w:w="9016" w:type="dxa"/>
            <w:gridSpan w:val="2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dashed" w:color="808080" w:themeColor="background1" w:themeShade="80" w:sz="4"/>
            </w:tcBorders>
            <w:shd w:val="clear" w:color="auto" w:fill="EA157A" w:themeFill="accent2"/>
            <w:tcMar/>
          </w:tcPr>
          <w:p w:rsidR="40AF2792" w:rsidP="40AF2792" w:rsidRDefault="40AF2792" w14:paraId="288AA88B" w14:textId="487295DC">
            <w:pPr>
              <w:spacing w:before="120" w:after="200" w:line="264" w:lineRule="auto"/>
            </w:pPr>
            <w:r w:rsidRPr="40AF2792" w:rsidR="40AF2792"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  <w:t>Јасмина</w:t>
            </w:r>
          </w:p>
        </w:tc>
      </w:tr>
      <w:tr w:rsidR="40AF2792" w:rsidTr="3B226DCE" w14:paraId="4C97D135">
        <w:trPr>
          <w:trHeight w:val="2870"/>
        </w:trPr>
        <w:tc>
          <w:tcPr>
            <w:tcW w:w="4467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  <w:vAlign w:val="center"/>
          </w:tcPr>
          <w:p w:rsidR="40AF2792" w:rsidRDefault="40AF2792" w14:paraId="77632084" w14:textId="12E94110">
            <w:r w:rsidR="40AF2792">
              <w:drawing>
                <wp:inline wp14:editId="70C92D78" wp14:anchorId="2C150D6D">
                  <wp:extent cx="2542540" cy="1697990"/>
                  <wp:effectExtent l="0" t="0" r="0" b="0"/>
                  <wp:docPr id="156107409" name="Picture 89570659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95706595"/>
                          <pic:cNvPicPr/>
                        </pic:nvPicPr>
                        <pic:blipFill>
                          <a:blip r:embed="R7397637250e449a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42540" cy="169799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6F8CF686" w14:textId="62228309">
            <w:pPr>
              <w:spacing w:before="120" w:after="120"/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  <w:t>ДЕМОГРАФИЈА</w:t>
            </w:r>
          </w:p>
          <w:p w:rsidR="40AF2792" w:rsidP="40AF2792" w:rsidRDefault="40AF2792" w14:paraId="6468214F" w14:textId="56511E7A">
            <w:pPr>
              <w:spacing w:after="120" w:line="264" w:lineRule="auto"/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Cyrl-RS"/>
              </w:rPr>
              <w:t>Профил</w:t>
            </w: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  <w:t>: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 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апослена мајка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два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 детета,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флексибилно радно време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,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традиционална, организована</w:t>
            </w:r>
          </w:p>
          <w:p w:rsidR="40AF2792" w:rsidP="40AF2792" w:rsidRDefault="40AF2792" w14:paraId="568039CB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color w:val="auto"/>
                <w:sz w:val="20"/>
                <w:szCs w:val="20"/>
                <w:lang w:val="sr-Cyrl-RS"/>
              </w:rPr>
              <w:t>Пол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Женски</w:t>
            </w:r>
          </w:p>
          <w:p w:rsidR="40AF2792" w:rsidP="40AF2792" w:rsidRDefault="40AF2792" w14:paraId="5A9D9A6B" w14:textId="17C99F0D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С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тарост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3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9</w:t>
            </w:r>
          </w:p>
          <w:p w:rsidR="40AF2792" w:rsidP="40AF2792" w:rsidRDefault="40AF2792" w14:paraId="102AFE59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Л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окација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Крагујевац</w:t>
            </w:r>
          </w:p>
          <w:p w:rsidR="40AF2792" w:rsidP="40AF2792" w:rsidRDefault="40AF2792" w14:paraId="5926AF51" w14:textId="0E88BD44">
            <w:pPr>
              <w:spacing w:after="120" w:line="259" w:lineRule="auto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а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н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имање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: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Наставница</w:t>
            </w:r>
          </w:p>
        </w:tc>
      </w:tr>
      <w:tr w:rsidR="40AF2792" w:rsidTr="3B226DCE" w14:paraId="54A50023">
        <w:tc>
          <w:tcPr>
            <w:tcW w:w="4467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</w:tcPr>
          <w:p w:rsidR="40AF2792" w:rsidP="40AF2792" w:rsidRDefault="40AF2792" w14:paraId="321297F5" w14:textId="6C80281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ВЕ</w:t>
            </w: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ШТИНЕ</w:t>
            </w:r>
          </w:p>
          <w:p w:rsidR="40AF2792" w:rsidP="40AF2792" w:rsidRDefault="40AF2792" w14:paraId="7A90FDEC" w14:textId="156F9D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истражује и испробава рецепте укусне и здраве хране</w:t>
            </w:r>
          </w:p>
          <w:p w:rsidR="40AF2792" w:rsidP="40AF2792" w:rsidRDefault="40AF2792" w14:paraId="6D07A8A9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често купује он-лине</w:t>
            </w:r>
          </w:p>
          <w:p w:rsidR="40AF2792" w:rsidP="40AF2792" w:rsidRDefault="40AF2792" w14:paraId="5B80607F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друштвене мреже</w:t>
            </w:r>
          </w:p>
          <w:p w:rsidR="40AF2792" w:rsidP="40AF2792" w:rsidRDefault="40AF2792" w14:paraId="3A93FAE2" w14:textId="12021507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МОТИВАЦИЈА</w:t>
            </w:r>
          </w:p>
          <w:p w:rsidR="40AF2792" w:rsidP="40AF2792" w:rsidRDefault="40AF2792" w14:paraId="66842AF2" w14:textId="604FA96E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Осећа се одговорном за здравље и исхрану своје породице.</w:t>
            </w:r>
          </w:p>
          <w:p w:rsidR="40AF2792" w:rsidP="40AF2792" w:rsidRDefault="40AF2792" w14:paraId="5D6B0D0E" w14:textId="48399704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Забринута око аутентичности органских производа купљених на интернету или у најближој малопродаји.</w:t>
            </w:r>
          </w:p>
          <w:p w:rsidR="40AF2792" w:rsidP="40AF2792" w:rsidRDefault="40AF2792" w14:paraId="039A5CB1" w14:textId="618EB3ED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Чита чланке о штетним ефектима синтетичког ђубрива на здравље људи.</w:t>
            </w:r>
          </w:p>
          <w:p w:rsidR="40AF2792" w:rsidP="40AF2792" w:rsidRDefault="40AF2792" w14:paraId="4951153D" w14:textId="79269452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Увидела је погодност наручивања он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-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лине и испоруке до кућног прага, и проводи време истражујући о произодима на интернету.</w:t>
            </w:r>
          </w:p>
          <w:p w:rsidR="40AF2792" w:rsidP="40AF2792" w:rsidRDefault="40AF2792" w14:paraId="0449C9BF" w14:textId="56AEA689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Воли да добија похвале од своје породице о њеним кулинарским вештинама.</w:t>
            </w:r>
          </w:p>
          <w:p w:rsidR="40AF2792" w:rsidP="40AF2792" w:rsidRDefault="40AF2792" w14:paraId="71EC173A" w14:textId="6837D5CD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Показује натпросечно интересовање за здравије варијанте.</w:t>
            </w:r>
          </w:p>
          <w:p w:rsidR="40AF2792" w:rsidP="40AF2792" w:rsidRDefault="40AF2792" w14:paraId="2BE22E04" w14:textId="25F37C44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Брига о њеним ћеркама је за њу веома важна.</w:t>
            </w:r>
          </w:p>
        </w:tc>
        <w:tc>
          <w:tcPr>
            <w:tcW w:w="4549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3340DAB6" w14:textId="08F2FBE2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ЦИЉЕВИ</w:t>
            </w:r>
          </w:p>
          <w:p w:rsidR="40AF2792" w:rsidP="40AF2792" w:rsidRDefault="40AF2792" w14:paraId="6E4DED83" w14:textId="3E60AA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осигура здраву исхрану њеној породици.</w:t>
            </w:r>
          </w:p>
          <w:p w:rsidR="40AF2792" w:rsidP="40AF2792" w:rsidRDefault="40AF2792" w14:paraId="071FBE96" w14:textId="39C975E5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пронађе место које испоручује и јасно означава органску храну.</w:t>
            </w:r>
          </w:p>
          <w:p w:rsidR="40AF2792" w:rsidP="40AF2792" w:rsidRDefault="40AF2792" w14:paraId="2F6C8DA3" w14:textId="0156D643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ограничи потрошњу на прерађену храну.</w:t>
            </w:r>
          </w:p>
          <w:p w:rsidR="40AF2792" w:rsidP="40AF2792" w:rsidRDefault="40AF2792" w14:paraId="1D41E2A6" w14:textId="2AEE79E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доступније информације о сезонским производима.</w:t>
            </w:r>
          </w:p>
          <w:p w:rsidR="40AF2792" w:rsidP="40AF2792" w:rsidRDefault="40AF2792" w14:paraId="70E438A1" w14:textId="0D34D5F3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Latn-RS"/>
              </w:rPr>
              <w:t xml:space="preserve">Жели да види портфолио </w:t>
            </w:r>
            <w:r w:rsidRPr="40AF2792" w:rsidR="40AF2792">
              <w:rPr>
                <w:noProof/>
                <w:sz w:val="20"/>
                <w:szCs w:val="20"/>
                <w:lang w:val="sr-Cyrl-RS"/>
              </w:rPr>
              <w:t>произвођача</w:t>
            </w:r>
            <w:r w:rsidRPr="40AF2792" w:rsidR="40AF2792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40AF2792" w:rsidP="40AF2792" w:rsidRDefault="40AF2792" w14:paraId="6409CBBE" w14:textId="524EB7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могућност конзумирања већински органске хране, али без превише неоснованих трошкова.</w:t>
            </w:r>
          </w:p>
          <w:p w:rsidR="40AF2792" w:rsidP="40AF2792" w:rsidRDefault="40AF2792" w14:paraId="024222BF" w14:textId="79E39C8E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има могућност јасног и једноставног прегледа свих огранских производа који се нуде, а нису доступни у супермаркетима.</w:t>
            </w:r>
          </w:p>
          <w:p w:rsidR="40AF2792" w:rsidP="40AF2792" w:rsidRDefault="40AF2792" w14:paraId="6FFFB2A5" w14:textId="0D632EC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БОЛНЕ ТАЧКЕ</w:t>
            </w:r>
          </w:p>
          <w:p w:rsidR="40AF2792" w:rsidP="40AF2792" w:rsidRDefault="40AF2792" w14:paraId="00DE0BE0" w14:textId="0CA7A94D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commentRangeStart w:id="397137710"/>
            <w:commentRangeStart w:id="1052599722"/>
            <w:r w:rsidRPr="3B226DCE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Потешкоће у проналажењу жељених сертификованих ограниских производа он</w:t>
            </w:r>
            <w:r w:rsidRPr="3B226DCE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-</w:t>
            </w:r>
            <w:r w:rsidRPr="3B226DCE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лине или из оближњег маркета, које јој је најпогодније место за куповину у радној недељи.</w:t>
            </w:r>
            <w:commentRangeEnd w:id="397137710"/>
            <w:r>
              <w:rPr>
                <w:rStyle w:val="CommentReference"/>
              </w:rPr>
              <w:commentReference w:id="397137710"/>
            </w:r>
            <w:commentRangeEnd w:id="1052599722"/>
            <w:r>
              <w:rPr>
                <w:rStyle w:val="CommentReference"/>
              </w:rPr>
              <w:commentReference w:id="1052599722"/>
            </w:r>
          </w:p>
          <w:p w:rsidR="40AF2792" w:rsidP="3B226DCE" w:rsidRDefault="40AF2792" w14:paraId="79E42C7C" w14:textId="60CF0B4C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</w:pPr>
            <w:commentRangeStart w:id="1308801262"/>
            <w:r w:rsidRPr="3B226DCE" w:rsidR="5FF978CC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 xml:space="preserve">Жели да има приступ органској храни без одласка до </w:t>
            </w:r>
            <w:r w:rsidRPr="3B226DCE" w:rsidR="3F4BEB65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специјализоване продавнице удаљене 30 km.</w:t>
            </w:r>
            <w:commentRangeEnd w:id="1308801262"/>
            <w:r>
              <w:rPr>
                <w:rStyle w:val="CommentReference"/>
              </w:rPr>
              <w:commentReference w:id="1308801262"/>
            </w:r>
          </w:p>
          <w:p w:rsidR="40AF2792" w:rsidP="40AF2792" w:rsidRDefault="40AF2792" w14:paraId="628464A1" w14:textId="030BE00D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Смета јој недостатак јасних информација за потрошаче или етикета на органској храни.</w:t>
            </w:r>
          </w:p>
          <w:p w:rsidR="40AF2792" w:rsidP="40AF2792" w:rsidRDefault="40AF2792" w14:paraId="050AF0A2" w14:textId="580E4E15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Смета јој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претеривање у цени за здраву храну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.</w:t>
            </w:r>
          </w:p>
          <w:p w:rsidR="40AF2792" w:rsidP="40AF2792" w:rsidRDefault="40AF2792" w14:paraId="51F3290D" w14:textId="7F881D76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Фрустира је неразноврсност и константност једних истих производа доступних у околним маркетима.</w:t>
            </w:r>
          </w:p>
        </w:tc>
      </w:tr>
    </w:tbl>
    <w:p w:rsidR="40AF2792" w:rsidP="40AF2792" w:rsidRDefault="40AF2792" w14:paraId="54AC0971">
      <w:pPr>
        <w:pStyle w:val="Heading3"/>
        <w:rPr>
          <w:lang w:val="sr-Cyrl-RS"/>
        </w:rPr>
      </w:pPr>
    </w:p>
    <w:p w:rsidR="6B04C402" w:rsidRDefault="6B04C402" w14:paraId="6A9ABD25" w14:textId="7157B43F">
      <w:r>
        <w:br w:type="page"/>
      </w:r>
    </w:p>
    <w:p w:rsidR="6B04C402" w:rsidP="02B62E4C" w:rsidRDefault="6B04C402" w14:paraId="120EFC83" w14:textId="14F35FA7">
      <w:pPr>
        <w:pStyle w:val="Heading4"/>
        <w:rPr>
          <w:sz w:val="24"/>
          <w:szCs w:val="24"/>
          <w:lang w:val="sr-Cyrl-RS"/>
        </w:rPr>
      </w:pPr>
      <w:r w:rsidRPr="02B62E4C" w:rsidR="6B04C402">
        <w:rPr>
          <w:sz w:val="24"/>
          <w:szCs w:val="24"/>
          <w:lang w:val="sr-Cyrl-RS"/>
        </w:rPr>
        <w:t>Предлози вредности</w:t>
      </w:r>
    </w:p>
    <w:p w:rsidR="6B04C402" w:rsidP="02B62E4C" w:rsidRDefault="6B04C402" w14:paraId="724CF5AF" w14:textId="5BCAF38B">
      <w:pPr>
        <w:spacing w:before="0" w:after="0" w:line="240" w:lineRule="auto"/>
        <w:rPr>
          <w:rFonts w:eastAsia="Times New Roman" w:cs="Times New Roman"/>
          <w:noProof/>
          <w:color w:val="auto"/>
          <w:sz w:val="22"/>
          <w:szCs w:val="22"/>
          <w:lang w:val="sr-Latn-RS"/>
        </w:rPr>
      </w:pP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 xml:space="preserve">На платформи </w:t>
      </w:r>
      <w:r w:rsidRPr="02B62E4C" w:rsidR="6B04C402">
        <w:rPr>
          <w:rFonts w:eastAsia="Times New Roman" w:cs="Times New Roman"/>
          <w:i w:val="1"/>
          <w:iCs w:val="1"/>
          <w:noProof/>
          <w:color w:val="auto"/>
          <w:sz w:val="22"/>
          <w:szCs w:val="22"/>
          <w:lang w:val="sr-Latn-RS"/>
        </w:rPr>
        <w:t>Котарица</w:t>
      </w: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>,</w:t>
      </w:r>
      <w:r w:rsidRPr="02B62E4C" w:rsidR="6B04C402">
        <w:rPr>
          <w:rFonts w:eastAsia="Times New Roman" w:cs="Times New Roman"/>
          <w:b w:val="1"/>
          <w:bCs w:val="1"/>
          <w:noProof/>
          <w:color w:val="auto"/>
          <w:sz w:val="22"/>
          <w:szCs w:val="22"/>
          <w:lang w:val="sr-Latn-RS"/>
        </w:rPr>
        <w:t xml:space="preserve"> </w:t>
      </w: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>Јасмина:</w:t>
      </w:r>
    </w:p>
    <w:p w:rsidR="6B04C402" w:rsidP="40AF2792" w:rsidRDefault="6B04C402" w14:paraId="268208F3" w14:textId="7BA6F5C5">
      <w:pPr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commentRangeStart w:id="580331298"/>
      <w:commentRangeStart w:id="933007370"/>
      <w:r w:rsidRPr="2E7D3426" w:rsidR="0A5A38DA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проналази жељене органске производе путем претраге</w:t>
      </w:r>
      <w:commentRangeEnd w:id="580331298"/>
      <w:r>
        <w:rPr>
          <w:rStyle w:val="CommentReference"/>
        </w:rPr>
        <w:commentReference w:id="580331298"/>
      </w:r>
      <w:commentRangeEnd w:id="933007370"/>
      <w:r>
        <w:rPr>
          <w:rStyle w:val="CommentReference"/>
        </w:rPr>
        <w:commentReference w:id="933007370"/>
      </w:r>
      <w:r w:rsidRPr="2E7D3426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:</w:t>
      </w:r>
    </w:p>
    <w:p w:rsidR="6B04C402" w:rsidP="40AF2792" w:rsidRDefault="6B04C402" w14:paraId="5C30DBC5" w14:textId="40CB7928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сетификацији - да ли је производ органске производње или не, да ли садржи сумњиве прехрамбене адитиве;</w:t>
      </w:r>
    </w:p>
    <w:p w:rsidR="6B04C402" w:rsidP="40AF2792" w:rsidRDefault="6B04C402" w14:paraId="1D321BA3" w14:textId="04131395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пореклу - у којој регији је производ узгајан и/или прерађен;</w:t>
      </w:r>
    </w:p>
    <w:p w:rsidR="6B04C402" w:rsidP="40AF2792" w:rsidRDefault="6B04C402" w14:paraId="256A717B" w14:textId="6DBD5E59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цени, у нерастућем и неопадајућем поретку;</w:t>
      </w:r>
    </w:p>
    <w:p w:rsidR="6B04C402" w:rsidP="40AF2792" w:rsidRDefault="6B04C402" w14:paraId="58866183" w14:textId="5EDBE8A8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датуму истека понуде - који су то производи сезонски и доступни само на одређено време.</w:t>
      </w:r>
    </w:p>
    <w:p w:rsidR="6B04C402" w:rsidP="40AF2792" w:rsidRDefault="6B04C402" w14:paraId="7FEA2FC3" w14:textId="0D9CC628">
      <w:pPr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за сваки артикал може прегледати следеће информације:</w:t>
      </w: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Cyrl-RS" w:eastAsia="en-GB"/>
        </w:rPr>
        <w:t xml:space="preserve"> </w:t>
      </w:r>
    </w:p>
    <w:p w:rsidR="6B04C402" w:rsidP="40AF2792" w:rsidRDefault="6B04C402" w14:paraId="3A891C1B" w14:textId="29BC47E8">
      <w:pPr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2E7D3426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назив, </w:t>
      </w:r>
      <w:r w:rsidRPr="2E7D3426" w:rsidR="3D58C216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фотографије, </w:t>
      </w:r>
      <w:r w:rsidRPr="2E7D3426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опис, цена, статус </w:t>
      </w:r>
      <w:r w:rsidRPr="2E7D3426" w:rsidR="6B04C402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 xml:space="preserve">FairTrade </w:t>
      </w:r>
      <w:r w:rsidRPr="2E7D3426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сертификације, рецензије (које укључују оцене на скали од 1 до 5 и пропратне коментаре);</w:t>
      </w:r>
    </w:p>
    <w:p w:rsidR="6B04C402" w:rsidP="40AF2792" w:rsidRDefault="6B04C402" w14:paraId="3317A2CD" w14:textId="756DE725">
      <w:pPr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порекло и информације о произвођачу, информације о продавцу (име и презиме, репутација, веза - тј. </w:t>
      </w:r>
      <w:r w:rsidRPr="02B62E4C" w:rsidR="6B04C402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>link</w:t>
      </w: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ка његовом профилу) укључујући и његов портфолио;</w:t>
      </w:r>
    </w:p>
    <w:p w:rsidR="6B04C402" w:rsidP="40AF2792" w:rsidRDefault="6B04C402" w14:paraId="21D512BB" w14:textId="6396061C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процењено време потребно за испоруку артикла на основу удаљености произвођача.</w:t>
      </w:r>
    </w:p>
    <w:p w:rsidR="6B04C402" w:rsidP="40AF2792" w:rsidRDefault="6B04C402" w14:paraId="69A0A45A" w14:textId="1FE1CE17">
      <w:pPr>
        <w:pStyle w:val="Normal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формира списак артикала које жели наручити смештајући их у корпу:</w:t>
      </w:r>
    </w:p>
    <w:p w:rsidR="6B04C402" w:rsidP="40AF2792" w:rsidRDefault="6B04C402" w14:paraId="1D4D93FB" w14:textId="1F7E3E71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списак артикала је могуће изменити у сваком тренутку, што укључује измену количине неке намирнице или потпуно брисање са списка.</w:t>
      </w:r>
    </w:p>
    <w:p w:rsidR="6B04C402" w:rsidP="40AF2792" w:rsidRDefault="6B04C402" w14:paraId="1BEEF1CB" w14:textId="3F8AE37A">
      <w:pPr>
        <w:pStyle w:val="Normal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управља својим профилом и наруџбинама тако што је обезбеђено:</w:t>
      </w:r>
    </w:p>
    <w:p w:rsidR="6B04C402" w:rsidP="40AF2792" w:rsidRDefault="6B04C402" w14:paraId="33A6F1F7" w14:textId="0A42762C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4A073FD2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отварање и брисање налога, као и уређивање постојећег. Омогућена је промена подразумеване адресе за испоруку, начина плаћања, безбедносних поставки - </w:t>
      </w:r>
      <w:r w:rsidRPr="4A073FD2" w:rsidR="6B04C402">
        <w:rPr>
          <w:rFonts w:eastAsia="Times New Roman" w:cs="Calibri"/>
          <w:noProof/>
          <w:color w:val="auto"/>
          <w:sz w:val="22"/>
          <w:szCs w:val="22"/>
          <w:highlight w:val="yellow"/>
          <w:lang w:val="sr-Latn-RS" w:eastAsia="en-GB"/>
        </w:rPr>
        <w:t>аутентикација</w:t>
      </w:r>
      <w:r w:rsidRPr="4A073FD2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у два корака и ресетовање лозинке;</w:t>
      </w:r>
    </w:p>
    <w:p w:rsidR="6B04C402" w:rsidP="40AF2792" w:rsidRDefault="6B04C402" w14:paraId="7FCB81AE" w14:textId="19F31E49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попис претходних куповина, груписаних по датумима. За сваку куповину дате су информације попут списка артикала, количине, укупна цена са доставом и статус пошиљке („у обради“, „достављено“, „одбијено“).</w:t>
      </w:r>
    </w:p>
    <w:p w:rsidR="40AF2792" w:rsidP="40AF2792" w:rsidRDefault="40AF2792" w14:paraId="70D06E2A" w14:textId="1EE1EE76">
      <w:pPr>
        <w:pStyle w:val="Normal"/>
        <w:rPr>
          <w:lang w:val="sr-Cyrl-RS"/>
        </w:rPr>
      </w:pPr>
    </w:p>
    <w:p w:rsidR="40AF2792" w:rsidRDefault="40AF2792" w14:paraId="2D12B44D" w14:textId="7996E640">
      <w:r>
        <w:br w:type="page"/>
      </w:r>
    </w:p>
    <w:p w:rsidR="00FC25F2" w:rsidP="40AF2792" w:rsidRDefault="00FC25F2" w14:paraId="73AA8730" w14:textId="557E312E">
      <w:pPr>
        <w:pStyle w:val="Heading3"/>
        <w:rPr>
          <w:lang w:val="sr-Cyrl-RS"/>
        </w:rPr>
      </w:pPr>
      <w:bookmarkStart w:name="_Toc950778617" w:id="809460685"/>
      <w:r w:rsidRPr="02B62E4C" w:rsidR="00FC25F2">
        <w:rPr>
          <w:lang w:val="sr-Cyrl-RS"/>
        </w:rPr>
        <w:t xml:space="preserve">#К2 </w:t>
      </w:r>
      <w:r w:rsidRPr="02B62E4C" w:rsidR="097BB395">
        <w:rPr>
          <w:lang w:val="sr-Cyrl-RS"/>
        </w:rPr>
        <w:t>Купац артикала</w:t>
      </w:r>
      <w:bookmarkEnd w:id="809460685"/>
    </w:p>
    <w:tbl>
      <w:tblPr>
        <w:tblStyle w:val="TableGrid"/>
        <w:tblW w:w="0" w:type="auto"/>
        <w:tblBorders>
          <w:top w:val="single" w:color="808080" w:themeColor="background1" w:themeShade="80" w:sz="4"/>
          <w:left w:val="single" w:color="808080" w:themeColor="background1" w:themeShade="80" w:sz="4"/>
          <w:bottom w:val="single" w:color="808080" w:themeColor="background1" w:themeShade="80" w:sz="4"/>
          <w:right w:val="single" w:color="808080" w:themeColor="background1" w:themeShade="80" w:sz="4"/>
          <w:insideH w:val="single" w:color="808080" w:themeColor="background1" w:themeShade="80" w:sz="4"/>
          <w:insideV w:val="single" w:color="808080" w:themeColor="background1" w:themeShade="80" w:sz="4"/>
        </w:tblBorders>
        <w:tblLook w:val="04A0" w:firstRow="1" w:lastRow="0" w:firstColumn="1" w:lastColumn="0" w:noHBand="0" w:noVBand="1"/>
      </w:tblPr>
      <w:tblGrid>
        <w:gridCol w:w="4508"/>
        <w:gridCol w:w="4937"/>
      </w:tblGrid>
      <w:tr w:rsidR="40AF2792" w:rsidTr="3B226DCE" w14:paraId="57F38169">
        <w:trPr>
          <w:trHeight w:val="773"/>
        </w:trPr>
        <w:tc>
          <w:tcPr>
            <w:tcW w:w="9445" w:type="dxa"/>
            <w:gridSpan w:val="2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dashed" w:color="808080" w:themeColor="background1" w:themeShade="80" w:sz="4"/>
            </w:tcBorders>
            <w:shd w:val="clear" w:color="auto" w:fill="EA157A" w:themeFill="accent2"/>
            <w:tcMar/>
          </w:tcPr>
          <w:p w:rsidR="40AF2792" w:rsidP="40AF2792" w:rsidRDefault="40AF2792" w14:paraId="5BB6A0A2" w14:textId="259AFC2F">
            <w:pPr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</w:pPr>
            <w:r w:rsidRPr="40AF2792" w:rsidR="40AF2792"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  <w:t>Биљана</w:t>
            </w:r>
          </w:p>
        </w:tc>
      </w:tr>
      <w:tr w:rsidR="40AF2792" w:rsidTr="3B226DCE" w14:paraId="4A04E9B9">
        <w:trPr>
          <w:trHeight w:val="2870"/>
        </w:trPr>
        <w:tc>
          <w:tcPr>
            <w:tcW w:w="4508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  <w:vAlign w:val="center"/>
          </w:tcPr>
          <w:p w:rsidR="40AF2792" w:rsidP="02B62E4C" w:rsidRDefault="40AF2792" w14:paraId="7B25D5EA" w14:textId="08B9D98B">
            <w:pPr>
              <w:jc w:val="center"/>
            </w:pPr>
            <w:r w:rsidR="40AF2792">
              <w:drawing>
                <wp:inline wp14:editId="17A7B0BF" wp14:anchorId="011B1C98">
                  <wp:extent cx="1936305" cy="1751935"/>
                  <wp:effectExtent l="0" t="0" r="0" b="0"/>
                  <wp:docPr id="88150380" name="Picture 185705058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57050587"/>
                          <pic:cNvPicPr/>
                        </pic:nvPicPr>
                        <pic:blipFill>
                          <a:blip r:embed="R1d89238ed70546c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36305" cy="17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2517BDF4" w14:textId="62228309">
            <w:pPr>
              <w:spacing w:before="120" w:after="120"/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  <w:t>ДЕМОГРАФИЈА</w:t>
            </w:r>
          </w:p>
          <w:p w:rsidR="40AF2792" w:rsidP="40AF2792" w:rsidRDefault="40AF2792" w14:paraId="0ACAF58F" w14:textId="2198BEE9">
            <w:pPr>
              <w:spacing w:after="120"/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Cyrl-RS"/>
              </w:rPr>
              <w:t>Профил</w:t>
            </w: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  <w:t>: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 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апослена мајка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двоје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де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це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ради од 9 до 17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радним данима и суботом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перфекциониста</w:t>
            </w:r>
          </w:p>
          <w:p w:rsidR="40AF2792" w:rsidP="40AF2792" w:rsidRDefault="40AF2792" w14:paraId="23F903B7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color w:val="auto"/>
                <w:sz w:val="20"/>
                <w:szCs w:val="20"/>
                <w:lang w:val="sr-Cyrl-RS"/>
              </w:rPr>
              <w:t>Пол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Женски</w:t>
            </w:r>
          </w:p>
          <w:p w:rsidR="40AF2792" w:rsidP="40AF2792" w:rsidRDefault="40AF2792" w14:paraId="02E2B2AB" w14:textId="43DF0F95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С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тарост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3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6</w:t>
            </w:r>
          </w:p>
          <w:p w:rsidR="40AF2792" w:rsidP="40AF2792" w:rsidRDefault="40AF2792" w14:paraId="7B253496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Л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окација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Крагујевац</w:t>
            </w:r>
          </w:p>
          <w:p w:rsidR="40AF2792" w:rsidP="40AF2792" w:rsidRDefault="40AF2792" w14:paraId="78524EDD" w14:textId="2A63D386">
            <w:pPr>
              <w:spacing w:after="120" w:line="259" w:lineRule="auto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амимање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: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Предузетница</w:t>
            </w:r>
          </w:p>
        </w:tc>
      </w:tr>
      <w:tr w:rsidR="40AF2792" w:rsidTr="3B226DCE" w14:paraId="057624EE">
        <w:trPr>
          <w:trHeight w:val="11835"/>
        </w:trPr>
        <w:tc>
          <w:tcPr>
            <w:tcW w:w="4508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</w:tcPr>
          <w:p w:rsidR="40AF2792" w:rsidP="40AF2792" w:rsidRDefault="40AF2792" w14:paraId="289ACE27" w14:textId="6C80281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ВЕ</w:t>
            </w: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ШТИНЕ</w:t>
            </w:r>
          </w:p>
          <w:p w:rsidR="40AF2792" w:rsidP="40AF2792" w:rsidRDefault="40AF2792" w14:paraId="2A3AA666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интензивно користи мобилне апликације</w:t>
            </w:r>
          </w:p>
          <w:p w:rsidR="40AF2792" w:rsidP="40AF2792" w:rsidRDefault="40AF2792" w14:paraId="4C6943E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често купује он-лине</w:t>
            </w:r>
          </w:p>
          <w:p w:rsidR="40AF2792" w:rsidP="40AF2792" w:rsidRDefault="40AF2792" w14:paraId="0E34906C" w14:textId="5346364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ористи дигитално плаћање</w:t>
            </w:r>
          </w:p>
          <w:p w:rsidR="40AF2792" w:rsidP="40AF2792" w:rsidRDefault="40AF2792" w14:paraId="3CDF2A2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друштвене мреже</w:t>
            </w:r>
          </w:p>
          <w:p w:rsidR="40AF2792" w:rsidP="40AF2792" w:rsidRDefault="40AF2792" w14:paraId="3B4AD956" w14:textId="68EECA1F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доставу</w:t>
            </w:r>
          </w:p>
          <w:p w:rsidR="40AF2792" w:rsidP="40AF2792" w:rsidRDefault="40AF2792" w14:paraId="57107920" w14:textId="055A9A5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МОТИВАЦИЈА</w:t>
            </w:r>
          </w:p>
          <w:p w:rsidR="40AF2792" w:rsidP="40AF2792" w:rsidRDefault="40AF2792" w14:paraId="474B70EC" w14:textId="652EE89D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</w:p>
          <w:p w:rsidR="40AF2792" w:rsidP="40AF2792" w:rsidRDefault="40AF2792" w14:paraId="3580962A" w14:textId="65A915D7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3B226DCE" w:rsidR="17BAC5D6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Убеђена је да нутритивни састав хране има директан утицај на здравље.</w:t>
            </w:r>
          </w:p>
          <w:p w:rsidR="40AF2792" w:rsidP="40AF2792" w:rsidRDefault="40AF2792" w14:paraId="5150F1EE" w14:textId="45F0CFD0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Када користи нечије услуге жели да зна тачно шта је и колико плаћено. Воли да искористи попусте и посебне понуде.</w:t>
            </w:r>
          </w:p>
          <w:p w:rsidR="40AF2792" w:rsidP="40AF2792" w:rsidRDefault="40AF2792" w14:paraId="0A08D1A3" w14:textId="5CF13363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Показује интересовање за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потпуно природне, ручно израђене, неиндустријске производе без адитива и конзерванса.</w:t>
            </w:r>
          </w:p>
          <w:p w:rsidR="40AF2792" w:rsidP="40AF2792" w:rsidRDefault="40AF2792" w14:paraId="03D08768" w14:textId="24791EA3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Избегава плаћање кешом и све што може плаћа он-лине.</w:t>
            </w:r>
          </w:p>
          <w:p w:rsidR="40AF2792" w:rsidP="40AF2792" w:rsidRDefault="40AF2792" w14:paraId="28BD5F3B" w14:textId="492B8A2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Када користи он-лине услуге, као што су резервација, плаћање, и друге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воли да све буде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брзо и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једноставно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.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</w:t>
            </w:r>
          </w:p>
          <w:p w:rsidR="40AF2792" w:rsidP="40AF2792" w:rsidRDefault="40AF2792" w14:paraId="06FCFDEC" w14:textId="133D0071">
            <w:pPr>
              <w:ind w:left="60"/>
              <w:rPr>
                <w:lang w:val="sr-Latn-RS"/>
              </w:rPr>
            </w:pPr>
          </w:p>
        </w:tc>
        <w:tc>
          <w:tcPr>
            <w:tcW w:w="4937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691F7EDB" w14:textId="08F2FBE2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ЦИЉЕВИ</w:t>
            </w:r>
          </w:p>
          <w:p w:rsidR="40AF2792" w:rsidP="40AF2792" w:rsidRDefault="40AF2792" w14:paraId="17206480" w14:textId="16C9082E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 w:eastAsia="en-GB"/>
              </w:rPr>
            </w:pPr>
          </w:p>
          <w:p w:rsidR="40AF2792" w:rsidP="40AF2792" w:rsidRDefault="40AF2792" w14:paraId="4631F2BB" w14:textId="7CE6AA3D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наручи домаће производе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без адитива и конзерванса.</w:t>
            </w:r>
          </w:p>
          <w:p w:rsidR="40AF2792" w:rsidP="40AF2792" w:rsidRDefault="40AF2792" w14:paraId="79A6FA75" w14:textId="7BBA165A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има могућност брзог и једноставног прегледа свих расположивих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, који одговарају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захтевима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.  </w:t>
            </w:r>
          </w:p>
          <w:p w:rsidR="40AF2792" w:rsidP="40AF2792" w:rsidRDefault="40AF2792" w14:paraId="53C2A589" w14:textId="65E0D7AD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има флексибилност у одабиру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курирске службе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,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пратећи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добр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оцен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п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оузданост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. </w:t>
            </w:r>
          </w:p>
          <w:p w:rsidR="40AF2792" w:rsidP="40AF2792" w:rsidRDefault="40AF2792" w14:paraId="128E2465" w14:textId="54FE5CD2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има могућност посебних договора нестандардног менија, који укључује посебну понуду хране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77B801BD" w14:textId="129A6973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 види портфолио пружаоца услуга/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произвођача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7C26FA06" w14:textId="0EF0CB93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резервише све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он-лине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по једноставној процедури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37E3CDD5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 плати он-лине и по једноставној процедури.</w:t>
            </w:r>
          </w:p>
          <w:p w:rsidR="40AF2792" w:rsidP="40AF2792" w:rsidRDefault="40AF2792" w14:paraId="2C64DADE">
            <w:pPr>
              <w:spacing w:after="120"/>
              <w:ind w:left="60"/>
              <w:jc w:val="both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</w:p>
          <w:p w:rsidR="40AF2792" w:rsidP="40AF2792" w:rsidRDefault="40AF2792" w14:paraId="31226149" w14:textId="65D0ABBF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 w:eastAsia="en-GB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БОЛНЕ ТАЧКЕ</w:t>
            </w:r>
          </w:p>
          <w:p w:rsidR="40AF2792" w:rsidP="40AF2792" w:rsidRDefault="40AF2792" w14:paraId="19A12146" w14:textId="0635EDE2">
            <w:pPr>
              <w:numPr>
                <w:ilvl w:val="0"/>
                <w:numId w:val="8"/>
              </w:numPr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Свакодневно ради и због великог броја обавеза  нема слободног времена за обиласке и распитивања.</w:t>
            </w:r>
          </w:p>
          <w:p w:rsidR="40AF2792" w:rsidP="40AF2792" w:rsidRDefault="40AF2792" w14:paraId="7FF21DC2" w14:textId="5E7E6DF8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Фрустрира је сакупљање информација о ценама и понудама за појединачне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које мора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прикупља са сајтова понуђача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усменим комуникацијама. </w:t>
            </w:r>
          </w:p>
          <w:p w:rsidR="40AF2792" w:rsidP="40AF2792" w:rsidRDefault="40AF2792" w14:paraId="6DD2FE8B" w14:textId="42C7135B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Фрустрира је када сајт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 тражених услуга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 не садржи информације које су њој потреб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не.</w:t>
            </w:r>
          </w:p>
          <w:p w:rsidR="40AF2792" w:rsidP="40AF2792" w:rsidRDefault="40AF2792" w14:paraId="1DFE3C59" w14:textId="61E8AB98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Фрустрира је што поједини произвођачи немају увек на стању све производе, него се морају чекати одређени период.</w:t>
            </w:r>
          </w:p>
          <w:p w:rsidR="40AF2792" w:rsidP="40AF2792" w:rsidRDefault="40AF2792" w14:paraId="205CF68A" w14:textId="79EDD54A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Очекује да апликације буду приступачне јер има проблема са видом.</w:t>
            </w:r>
          </w:p>
          <w:p w:rsidR="40AF2792" w:rsidP="40AF2792" w:rsidRDefault="40AF2792" w14:paraId="6C568B6B" w14:textId="3D0BDDF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Неки сајтови немају оцене и коментаре за производе,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па то некада може довести до одустајања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од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куповине.</w:t>
            </w:r>
          </w:p>
        </w:tc>
      </w:tr>
    </w:tbl>
    <w:p w:rsidR="00FC25F2" w:rsidP="40AF2792" w:rsidRDefault="00FC25F2" w14:paraId="289EF820" w14:textId="77777777">
      <w:pPr>
        <w:pStyle w:val="Heading3"/>
        <w:rPr>
          <w:lang w:val="sr-Cyrl-RS"/>
        </w:rPr>
      </w:pPr>
    </w:p>
    <w:p w:rsidR="00FC25F2" w:rsidP="40AF2792" w:rsidRDefault="00FC25F2" w14:paraId="2820933F" w14:textId="193ED09B">
      <w:pPr/>
      <w:r>
        <w:br w:type="page"/>
      </w:r>
    </w:p>
    <w:p w:rsidR="00FC25F2" w:rsidP="02B62E4C" w:rsidRDefault="00FC25F2" w14:paraId="104CCD0B" w14:textId="14F35FA7">
      <w:pPr>
        <w:pStyle w:val="Heading4"/>
        <w:rPr>
          <w:sz w:val="24"/>
          <w:szCs w:val="24"/>
          <w:lang w:val="sr-Cyrl-RS"/>
        </w:rPr>
      </w:pPr>
      <w:r w:rsidRPr="3B226DCE" w:rsidR="494CBCE5">
        <w:rPr>
          <w:sz w:val="24"/>
          <w:szCs w:val="24"/>
          <w:lang w:val="sr-Cyrl-RS"/>
        </w:rPr>
        <w:t xml:space="preserve">Предлози </w:t>
      </w:r>
      <w:commentRangeStart w:id="1259328862"/>
      <w:commentRangeStart w:id="1607832581"/>
      <w:r w:rsidRPr="3B226DCE" w:rsidR="494CBCE5">
        <w:rPr>
          <w:sz w:val="24"/>
          <w:szCs w:val="24"/>
          <w:lang w:val="sr-Cyrl-RS"/>
        </w:rPr>
        <w:t>вредности</w:t>
      </w:r>
      <w:commentRangeEnd w:id="1259328862"/>
      <w:r>
        <w:rPr>
          <w:rStyle w:val="CommentReference"/>
        </w:rPr>
        <w:commentReference w:id="1259328862"/>
      </w:r>
      <w:commentRangeEnd w:id="1607832581"/>
      <w:r>
        <w:rPr>
          <w:rStyle w:val="CommentReference"/>
        </w:rPr>
        <w:commentReference w:id="1607832581"/>
      </w:r>
    </w:p>
    <w:p w:rsidR="00FC25F2" w:rsidP="02B62E4C" w:rsidRDefault="00FC25F2" w14:paraId="21BC9501" w14:textId="1BB2B216">
      <w:pPr>
        <w:pStyle w:val="Normal"/>
        <w:spacing w:before="0" w:after="160" w:line="259" w:lineRule="auto"/>
        <w:ind w:left="0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 xml:space="preserve">На платформи </w:t>
      </w:r>
      <w:r w:rsidRPr="02B62E4C" w:rsidR="494CBCE5">
        <w:rPr>
          <w:rFonts w:eastAsia="Times New Roman" w:cs="Times New Roman"/>
          <w:i w:val="1"/>
          <w:iCs w:val="1"/>
          <w:noProof/>
          <w:color w:val="auto"/>
          <w:sz w:val="22"/>
          <w:szCs w:val="22"/>
          <w:lang w:val="sr-Latn-RS"/>
        </w:rPr>
        <w:t>Котарица</w:t>
      </w: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>,</w:t>
      </w:r>
      <w:r w:rsidRPr="02B62E4C" w:rsidR="494CBCE5">
        <w:rPr>
          <w:rFonts w:eastAsia="Times New Roman" w:cs="Times New Roman"/>
          <w:b w:val="1"/>
          <w:bCs w:val="1"/>
          <w:noProof/>
          <w:color w:val="auto"/>
          <w:sz w:val="22"/>
          <w:szCs w:val="22"/>
          <w:lang w:val="sr-Latn-RS"/>
        </w:rPr>
        <w:t xml:space="preserve"> </w:t>
      </w: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>Биљана:</w:t>
      </w:r>
    </w:p>
    <w:p w:rsidR="00FC25F2" w:rsidP="40AF2792" w:rsidRDefault="00FC25F2" w14:paraId="78B7A15C" w14:textId="2DA46549">
      <w:pPr>
        <w:pStyle w:val="ListParagraph"/>
        <w:numPr>
          <w:ilvl w:val="0"/>
          <w:numId w:val="4"/>
        </w:numPr>
        <w:spacing w:before="0" w:after="160" w:line="259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користи систем препоруке у апликацији који:</w:t>
      </w:r>
    </w:p>
    <w:p w:rsidR="00FC25F2" w:rsidP="40AF2792" w:rsidRDefault="00FC25F2" w14:paraId="07913A4B" w14:textId="54A1223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на основу недавних претрага и прегледаних артикала предлаже нове артикле који могу бити од користи и тиме штеди време које би иначе било потрошено на претраживање;</w:t>
      </w:r>
    </w:p>
    <w:p w:rsidR="00FC25F2" w:rsidP="40AF2792" w:rsidRDefault="00FC25F2" w14:paraId="606E4AF0" w14:textId="2CC0D4F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даје предност артиклима који имају поуздане, опширне рецензије и у складу са тим их рангира.</w:t>
      </w:r>
    </w:p>
    <w:p w:rsidR="00FC25F2" w:rsidP="3B226DCE" w:rsidRDefault="00FC25F2" w14:paraId="3C6D8E98" w14:textId="62F3669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  <w:r w:rsidRPr="3B226DCE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апликацију користи са укљученим ноћним режимом и увећаним</w:t>
      </w:r>
      <w:commentRangeStart w:id="1347821755"/>
      <w:commentRangeStart w:id="138677477"/>
      <w:r w:rsidRPr="3B226DCE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текстом</w:t>
      </w:r>
      <w:commentRangeEnd w:id="1347821755"/>
      <w:r>
        <w:rPr>
          <w:rStyle w:val="CommentReference"/>
        </w:rPr>
        <w:commentReference w:id="1347821755"/>
      </w:r>
      <w:commentRangeEnd w:id="138677477"/>
      <w:r>
        <w:rPr>
          <w:rStyle w:val="CommentReference"/>
        </w:rPr>
        <w:commentReference w:id="138677477"/>
      </w:r>
      <w:r w:rsidRPr="3B226DCE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.</w:t>
      </w:r>
    </w:p>
    <w:p w:rsidR="45A448AF" w:rsidP="3B226DCE" w:rsidRDefault="45A448AF" w14:paraId="6052D6C0" w14:textId="6BF0575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за сваки артикал може прегледати следеће информације:</w:t>
      </w: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Cyrl-RS" w:eastAsia="en-GB"/>
        </w:rPr>
        <w:t xml:space="preserve"> </w:t>
      </w:r>
    </w:p>
    <w:p w:rsidR="45A448AF" w:rsidP="3B226DCE" w:rsidRDefault="45A448AF" w14:paraId="161475CD" w14:textId="7040B8A1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назив, опис, цена, статус </w:t>
      </w:r>
      <w:r w:rsidRPr="3B226DCE" w:rsidR="45A448AF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 xml:space="preserve">FairTrade </w:t>
      </w: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сертификације, рецензије (које укључују оцене на скали од 1 до 5 и пропратне коментаре);</w:t>
      </w:r>
    </w:p>
    <w:p w:rsidR="45A448AF" w:rsidP="3B226DCE" w:rsidRDefault="45A448AF" w14:paraId="60EA248E" w14:textId="756DE725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порекло и информације о произвођачу, информације о продавцу (име и презиме, репутација, веза - тј. </w:t>
      </w:r>
      <w:r w:rsidRPr="3B226DCE" w:rsidR="45A448AF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>link</w:t>
      </w: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ка његовом профилу) укључујући и његов портфолио;</w:t>
      </w:r>
    </w:p>
    <w:p w:rsidR="45A448AF" w:rsidP="3B226DCE" w:rsidRDefault="45A448AF" w14:paraId="52F0B49F" w14:textId="6396061C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процењено време потребно за испоруку артикла на основу удаљености произвођача.</w:t>
      </w:r>
    </w:p>
    <w:p w:rsidR="45A448AF" w:rsidP="3B226DCE" w:rsidRDefault="45A448AF" w14:paraId="65032263" w14:textId="1FE1CE17">
      <w:pPr>
        <w:pStyle w:val="ListParagraph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формира списак артикала које жели наручити смештајући их у корпу:</w:t>
      </w:r>
    </w:p>
    <w:p w:rsidR="45A448AF" w:rsidP="3B226DCE" w:rsidRDefault="45A448AF" w14:paraId="6F496567" w14:textId="1F7E3E71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списак артикала је могуће изменити у сваком тренутку, што укључује измену количине неке намирнице или потпуно брисање са списка.</w:t>
      </w:r>
    </w:p>
    <w:p w:rsidR="45A448AF" w:rsidP="3B226DCE" w:rsidRDefault="45A448AF" w14:paraId="23A675FC" w14:textId="3F8AE37A">
      <w:pPr>
        <w:pStyle w:val="ListParagraph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управља својим профилом и наруџбинама тако што је обезбеђено:</w:t>
      </w:r>
    </w:p>
    <w:p w:rsidR="45A448AF" w:rsidP="3B226DCE" w:rsidRDefault="45A448AF" w14:paraId="1EB454EE" w14:textId="0A42762C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отварање и брисање налога, као и уређивање постојећег. Омогућена је промена подразумеване адресе за испоруку, начина плаћања, безбедносних поставки - </w:t>
      </w:r>
      <w:r w:rsidRPr="3B226DCE" w:rsidR="45A448AF">
        <w:rPr>
          <w:rFonts w:eastAsia="Times New Roman" w:cs="Calibri"/>
          <w:noProof/>
          <w:color w:val="auto"/>
          <w:sz w:val="22"/>
          <w:szCs w:val="22"/>
          <w:highlight w:val="yellow"/>
          <w:lang w:val="sr-Latn-RS" w:eastAsia="en-GB"/>
        </w:rPr>
        <w:t>аутентикација</w:t>
      </w: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у два корака и ресетовање лозинке;</w:t>
      </w:r>
    </w:p>
    <w:p w:rsidR="45A448AF" w:rsidP="3B226DCE" w:rsidRDefault="45A448AF" w14:paraId="60E551F3" w14:textId="364BDAD8">
      <w:pPr>
        <w:pStyle w:val="ListParagraph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3B226DCE" w:rsidR="45A448AF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попис претходних куповина, груписаних по датумима. За сваку куповину дате су информације попут списка артикала, количине, укупна цена са доставом и статус пошиљке („у обради“, „достављено“, „одбијено“).</w:t>
      </w:r>
    </w:p>
    <w:p w:rsidR="00FC25F2" w:rsidP="40AF2792" w:rsidRDefault="00FC25F2" w14:paraId="3CB47F5B" w14:textId="3F92BF9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у случају проблема може контактирати Корисничку подршку попуњавањем форме која садржи поља за:</w:t>
      </w:r>
    </w:p>
    <w:p w:rsidR="00FC25F2" w:rsidP="40AF2792" w:rsidRDefault="00FC25F2" w14:paraId="19C87F1D" w14:textId="3B6AAB7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опис проблема - заборављена лозинка, неуспешна куповина, рефундација, пријава потенцијалне преваре;</w:t>
      </w:r>
    </w:p>
    <w:p w:rsidR="00FC25F2" w:rsidP="2BF864C0" w:rsidRDefault="00FC25F2" w14:paraId="34FB10A2" w14:textId="07413E1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  <w:r w:rsidRPr="2BF864C0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информације - контакт телефон и адресу електронске поште.</w:t>
      </w:r>
    </w:p>
    <w:p w:rsidR="2BF864C0" w:rsidP="2BF864C0" w:rsidRDefault="2BF864C0" w14:paraId="57BAADD9" w14:textId="0709888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</w:p>
    <w:p w:rsidR="3EE13ABF" w:rsidP="2BF864C0" w:rsidRDefault="3EE13ABF" w14:paraId="0C830DD9" w14:textId="2566AEEF">
      <w:pPr>
        <w:pStyle w:val="Heading1"/>
        <w:bidi w:val="0"/>
        <w:spacing w:before="600" w:beforeAutospacing="off" w:after="240" w:afterAutospacing="off" w:line="264" w:lineRule="auto"/>
        <w:ind w:left="360" w:right="0" w:hanging="360"/>
        <w:jc w:val="left"/>
        <w:rPr>
          <w:lang w:val="sr-Cyrl-RS"/>
        </w:rPr>
      </w:pPr>
      <w:r w:rsidRPr="6B61AC25" w:rsidR="3EE13ABF">
        <w:rPr>
          <w:lang w:val="sr-Cyrl-RS"/>
        </w:rPr>
        <w:t xml:space="preserve">MVP </w:t>
      </w:r>
      <w:proofErr w:type="spellStart"/>
      <w:r w:rsidRPr="6B61AC25" w:rsidR="3EE13ABF">
        <w:rPr>
          <w:lang w:val="sr-Cyrl-RS"/>
        </w:rPr>
        <w:t>features</w:t>
      </w:r>
      <w:proofErr w:type="spellEnd"/>
    </w:p>
    <w:p w:rsidR="2BF864C0" w:rsidP="6B61AC25" w:rsidRDefault="2BF864C0" w14:paraId="44A670A6" w14:textId="4610787D">
      <w:pPr>
        <w:pStyle w:val="Heading3"/>
        <w:bidi w:val="0"/>
        <w:rPr>
          <w:lang w:val="sr-Cyrl-RS"/>
        </w:rPr>
      </w:pPr>
      <w:r w:rsidRPr="6B61AC25" w:rsidR="40BE397B">
        <w:rPr>
          <w:lang w:val="sr-Cyrl-RS"/>
        </w:rPr>
        <w:t>3.1  MVP mapping</w:t>
      </w:r>
    </w:p>
    <w:p w:rsidR="2BF864C0" w:rsidP="6B61AC25" w:rsidRDefault="2BF864C0" w14:paraId="74D4BFFC" w14:textId="54800A38">
      <w:pPr>
        <w:pStyle w:val="Normal"/>
        <w:bidi w:val="0"/>
        <w:rPr>
          <w:lang w:val="sr-Cyrl-RS"/>
        </w:rPr>
      </w:pPr>
    </w:p>
    <w:tbl>
      <w:tblPr>
        <w:tblStyle w:val="TableGrid"/>
        <w:bidiVisual w:val="0"/>
        <w:tblW w:w="0" w:type="auto"/>
        <w:tblBorders>
          <w:top w:val="single" w:color="7F7F7F" w:themeColor="text1" w:themeTint="80" w:sz="6"/>
          <w:left w:val="single" w:color="7F7F7F" w:themeColor="text1" w:themeTint="80" w:sz="6"/>
          <w:bottom w:val="single" w:color="7F7F7F" w:themeColor="text1" w:themeTint="80" w:sz="6"/>
          <w:right w:val="single" w:color="7F7F7F" w:themeColor="text1" w:themeTint="80" w:sz="6"/>
          <w:insideH w:val="single" w:color="7F7F7F" w:themeColor="text1" w:themeTint="80" w:sz="6"/>
          <w:insideV w:val="single" w:color="7F7F7F" w:themeColor="text1" w:themeTint="80" w:sz="6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6615"/>
      </w:tblGrid>
      <w:tr w:rsidR="6B61AC25" w:rsidTr="25E94A8A" w14:paraId="657E6CEB">
        <w:trPr>
          <w:trHeight w:val="915"/>
        </w:trPr>
        <w:tc>
          <w:tcPr>
            <w:tcW w:w="9000" w:type="dxa"/>
            <w:gridSpan w:val="2"/>
            <w:tcBorders>
              <w:top w:val="single" w:color="7F7F7F" w:themeColor="text1" w:themeTint="80" w:sz="6"/>
              <w:left w:val="single" w:color="7F7F7F" w:themeColor="text1" w:themeTint="80" w:sz="6"/>
              <w:bottom w:val="none" w:color="7F7F7F" w:themeColor="text1" w:themeTint="80" w:sz="6"/>
              <w:right w:val="single" w:color="7F7F7F" w:themeColor="text1" w:themeTint="80" w:sz="6"/>
            </w:tcBorders>
            <w:shd w:val="clear" w:color="auto" w:fill="F2F2F2" w:themeFill="background1" w:themeFillShade="F2"/>
            <w:tcMar/>
            <w:vAlign w:val="center"/>
          </w:tcPr>
          <w:p w:rsidR="762B59F6" w:rsidP="6B61AC25" w:rsidRDefault="762B59F6" w14:paraId="67282E89" w14:textId="0B7F8F95">
            <w:pPr>
              <w:pStyle w:val="ListParagraph"/>
              <w:numPr>
                <w:ilvl w:val="0"/>
                <w:numId w:val="58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</w:pPr>
            <w:proofErr w:type="spellStart"/>
            <w:r w:rsidRPr="6B61AC25" w:rsidR="762B59F6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  <w:t>Налог</w:t>
            </w:r>
            <w:proofErr w:type="spellEnd"/>
          </w:p>
        </w:tc>
      </w:tr>
      <w:tr w:rsidR="6B61AC25" w:rsidTr="25E94A8A" w14:paraId="15D6ED9E">
        <w:tc>
          <w:tcPr>
            <w:tcW w:w="2385" w:type="dxa"/>
            <w:tcBorders>
              <w:top w:val="none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459A29DE" w:rsidP="25E94A8A" w:rsidRDefault="459A29DE" w14:paraId="5463324B" w14:textId="4670BF32">
            <w:pPr>
              <w:pStyle w:val="Normal"/>
              <w:bidi w:val="0"/>
              <w:spacing w:before="240" w:beforeAutospacing="off" w:after="200" w:afterAutospacing="off" w:line="264" w:lineRule="auto"/>
              <w:ind w:left="0" w:right="0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25E94A8A" w:rsidR="459A29DE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1.1</w:t>
            </w:r>
            <w:r w:rsidRPr="25E94A8A" w:rsidR="5849BAE8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</w:t>
            </w:r>
            <w:proofErr w:type="spellStart"/>
            <w:r w:rsidRPr="25E94A8A" w:rsidR="22B6E71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Sign-Up</w:t>
            </w:r>
            <w:proofErr w:type="spellEnd"/>
            <w:r w:rsidRPr="25E94A8A" w:rsidR="22B6E71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/ Login</w:t>
            </w:r>
          </w:p>
          <w:p w:rsidR="6B61AC25" w:rsidP="70816BA8" w:rsidRDefault="6B61AC25" w14:paraId="39FAD7BD" w14:textId="56C5F834">
            <w:pPr>
              <w:pStyle w:val="Normal"/>
              <w:bidi w:val="0"/>
              <w:spacing w:before="240" w:beforeAutospacing="off" w:after="200" w:line="264" w:lineRule="auto"/>
              <w:jc w:val="center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sr-Latn-RS"/>
              </w:rPr>
            </w:pPr>
          </w:p>
        </w:tc>
        <w:tc>
          <w:tcPr>
            <w:tcW w:w="6615" w:type="dxa"/>
            <w:tcBorders>
              <w:top w:val="none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2F6031FC" w14:textId="01D1BC63">
            <w:pPr>
              <w:pStyle w:val="Normal"/>
              <w:bidi w:val="0"/>
              <w:spacing w:before="120" w:beforeAutospacing="off" w:after="120" w:afterAutospacing="off" w:line="264" w:lineRule="auto"/>
              <w:ind w:left="0"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5128DA32" w14:textId="776BDBDA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отвори налог</w:t>
            </w:r>
          </w:p>
          <w:p w:rsidR="6B61AC25" w:rsidP="6B61AC25" w:rsidRDefault="6B61AC25" w14:paraId="57828370" w14:textId="0CB22F35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се пријави на систем</w:t>
            </w:r>
          </w:p>
          <w:p w:rsidR="6B61AC25" w:rsidP="6B61AC25" w:rsidRDefault="6B61AC25" w14:paraId="3A200299" w14:textId="41724A5C">
            <w:pPr>
              <w:pStyle w:val="Normal"/>
              <w:bidi w:val="0"/>
              <w:spacing w:before="120" w:beforeAutospacing="off" w:after="120" w:afterAutospacing="off" w:line="264" w:lineRule="auto"/>
              <w:ind w:left="0"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1F37CA24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772E04C7" w:rsidP="6B61AC25" w:rsidRDefault="772E04C7" w14:paraId="769DC491" w14:textId="60217A24">
            <w:pPr>
              <w:bidi w:val="0"/>
              <w:spacing w:before="240" w:beforeAutospacing="off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772E04C7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1.2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My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-account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5F88B381" w14:textId="602A7922">
            <w:pPr>
              <w:pStyle w:val="Normal"/>
              <w:bidi w:val="0"/>
              <w:spacing w:before="120" w:beforeAutospacing="off" w:after="120" w:afterAutospacing="off" w:line="264" w:lineRule="auto"/>
              <w:ind w:left="0"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3BA4C748" w14:textId="17520153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ind w:left="720" w:right="0" w:hanging="36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прегледа основне информације о свом профилу (фотографију, име, презиме, адресу е-поште, контакт телефон)</w:t>
            </w:r>
          </w:p>
          <w:p w:rsidR="6B61AC25" w:rsidP="6B61AC25" w:rsidRDefault="6B61AC25" w14:paraId="21731C9A" w14:textId="059CEC20">
            <w:pPr>
              <w:pStyle w:val="Normal"/>
              <w:bidi w:val="0"/>
              <w:spacing w:before="120" w:beforeAutospacing="off" w:after="120" w:afterAutospacing="off" w:line="264" w:lineRule="auto"/>
              <w:ind w:left="0"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43B27A93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3AE82EA3" w:rsidP="6B61AC25" w:rsidRDefault="3AE82EA3" w14:paraId="1C05308E" w14:textId="50AC03DD">
            <w:pPr>
              <w:bidi w:val="0"/>
              <w:spacing w:before="240" w:beforeAutospacing="off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AE82EA3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1.3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Settings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547A72E5" w14:textId="2AE2E054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22B529F7" w14:textId="6B3AC528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ресетује лозинку</w:t>
            </w:r>
          </w:p>
          <w:p w:rsidR="6B61AC25" w:rsidP="6B61AC25" w:rsidRDefault="6B61AC25" w14:paraId="083754FC" w14:textId="5CC0791F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угаси налог</w:t>
            </w:r>
          </w:p>
          <w:p w:rsidR="6B61AC25" w:rsidP="0E1AF5AA" w:rsidRDefault="6B61AC25" w14:paraId="1D3B6F58" w14:textId="10AB7F6F">
            <w:pPr>
              <w:pStyle w:val="ListParagraph"/>
              <w:numPr>
                <w:ilvl w:val="0"/>
                <w:numId w:val="46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Може да затражи </w:t>
            </w:r>
            <w:proofErr w:type="spellStart"/>
            <w:r w:rsidRPr="0E1AF5AA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аутентикацију</w:t>
            </w:r>
            <w:proofErr w:type="spellEnd"/>
            <w:r w:rsidRPr="0E1AF5AA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при отварању </w:t>
            </w:r>
            <w:r w:rsidRPr="0E1AF5AA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а</w:t>
            </w:r>
            <w:r w:rsidRPr="0E1AF5AA" w:rsidR="14C824AB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п</w:t>
            </w:r>
            <w:r w:rsidRPr="0E1AF5AA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ликације</w:t>
            </w:r>
          </w:p>
          <w:p w:rsidR="6B61AC25" w:rsidP="6B61AC25" w:rsidRDefault="6B61AC25" w14:paraId="0042DD00" w14:textId="58EE9333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7248A05D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77BF797A" w:rsidP="6B61AC25" w:rsidRDefault="77BF797A" w14:paraId="26ACD4A0" w14:textId="7E016C63">
            <w:pPr>
              <w:bidi w:val="0"/>
              <w:spacing w:before="240" w:beforeAutospacing="off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77BF797A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1.4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Edit-Profile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21201511" w14:textId="143154A5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55063A13" w14:textId="6F49CD5F">
            <w:pPr>
              <w:pStyle w:val="ListParagraph"/>
              <w:numPr>
                <w:ilvl w:val="0"/>
                <w:numId w:val="47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уређује основне информације о налогу (фотографија, опис, адреса е-поште, контакт телефон)</w:t>
            </w:r>
          </w:p>
          <w:p w:rsidR="6B61AC25" w:rsidP="6B61AC25" w:rsidRDefault="6B61AC25" w14:paraId="40F98147" w14:textId="6CF30B2D">
            <w:pPr>
              <w:pStyle w:val="ListParagraph"/>
              <w:numPr>
                <w:ilvl w:val="0"/>
                <w:numId w:val="47"/>
              </w:numPr>
              <w:bidi w:val="0"/>
              <w:spacing w:before="120" w:beforeAutospacing="off" w:after="120" w:afterAutospacing="off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Може да </w:t>
            </w:r>
            <w:proofErr w:type="spellStart"/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мeња</w:t>
            </w:r>
            <w:proofErr w:type="spellEnd"/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 подразумевану адресу за испоруку</w:t>
            </w:r>
          </w:p>
          <w:p w:rsidR="6B61AC25" w:rsidP="6B61AC25" w:rsidRDefault="6B61AC25" w14:paraId="61373C1E" w14:textId="288FA012">
            <w:pPr>
              <w:pStyle w:val="ListParagraph"/>
              <w:numPr>
                <w:ilvl w:val="0"/>
                <w:numId w:val="47"/>
              </w:numPr>
              <w:bidi w:val="0"/>
              <w:spacing w:before="120" w:beforeAutospacing="off" w:after="120" w:afterAutospacing="off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мења начин плаћања</w:t>
            </w:r>
          </w:p>
          <w:p w:rsidR="6B61AC25" w:rsidP="6B61AC25" w:rsidRDefault="6B61AC25" w14:paraId="57186E8B" w14:textId="755EC5A1">
            <w:p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08389B74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3085A0DD" w:rsidP="6B61AC25" w:rsidRDefault="3085A0DD" w14:paraId="40274946" w14:textId="32C14136">
            <w:pPr>
              <w:bidi w:val="0"/>
              <w:spacing w:before="240" w:beforeAutospacing="off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olor w:val="595959" w:themeColor="text1" w:themeTint="A6" w:themeShade="FF"/>
                <w:sz w:val="22"/>
                <w:szCs w:val="22"/>
                <w:lang w:val="sr-Latn-RS"/>
              </w:rPr>
            </w:pPr>
            <w:r w:rsidRPr="6B61AC25" w:rsidR="3085A0DD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1.5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Messages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0EE3EC61" w14:textId="1735AE36">
            <w:p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70816BA8" w:rsidRDefault="6B61AC25" w14:paraId="6378114E" w14:textId="3D1A8ECA">
            <w:pPr>
              <w:pStyle w:val="ListParagraph"/>
              <w:numPr>
                <w:ilvl w:val="0"/>
                <w:numId w:val="48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размењује поруке са понуђачима</w:t>
            </w:r>
          </w:p>
          <w:p w:rsidR="6B61AC25" w:rsidP="6B61AC25" w:rsidRDefault="6B61AC25" w14:paraId="0C9E7AF4" w14:textId="469DB72F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34E5179D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7EFB5099" w:rsidP="6B61AC25" w:rsidRDefault="7EFB5099" w14:paraId="7473BA97" w14:textId="7D26F78F">
            <w:pPr>
              <w:pStyle w:val="Normal"/>
              <w:bidi w:val="0"/>
              <w:spacing w:before="240" w:beforeAutospacing="off" w:line="264" w:lineRule="auto"/>
              <w:ind w:left="0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7EFB5099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1.6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Vendor-Profile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1E0844C5" w14:textId="0CDC75D5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0CB30661" w14:textId="5F890165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Има увид у основне информације профила других корисника</w:t>
            </w:r>
          </w:p>
          <w:p w:rsidR="6B61AC25" w:rsidP="6B61AC25" w:rsidRDefault="6B61AC25" w14:paraId="055A4F92" w14:textId="4836CE30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погледа рејтинг корисника</w:t>
            </w:r>
          </w:p>
          <w:p w:rsidR="6B61AC25" w:rsidP="6B61AC25" w:rsidRDefault="6B61AC25" w14:paraId="76553690" w14:textId="4F196633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погледа понуде корисника</w:t>
            </w:r>
          </w:p>
          <w:p w:rsidR="6B61AC25" w:rsidP="6B61AC25" w:rsidRDefault="6B61AC25" w14:paraId="56B9BDC1" w14:textId="0BFD2B8D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ступи у контакт са корисником</w:t>
            </w:r>
          </w:p>
          <w:p w:rsidR="6B61AC25" w:rsidP="70816BA8" w:rsidRDefault="6B61AC25" w14:paraId="468FD4D2" w14:textId="727E41C1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Обележи </w:t>
            </w:r>
            <w:r w:rsidRPr="70816BA8" w:rsidR="0BCDCEB7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,,</w:t>
            </w:r>
            <w:r w:rsidRPr="70816BA8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омиљен налог</w:t>
            </w:r>
            <w:r w:rsidRPr="70816BA8" w:rsidR="2A2653E6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r-Cyrl-RS"/>
              </w:rPr>
              <w:t>”</w:t>
            </w:r>
          </w:p>
          <w:p w:rsidR="6B61AC25" w:rsidP="6B61AC25" w:rsidRDefault="6B61AC25" w14:paraId="3A9E8853" w14:textId="51FA63FE">
            <w:p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424B7BFD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6CB8E5CC" w:rsidP="6B61AC25" w:rsidRDefault="6CB8E5CC" w14:paraId="10F762F5" w14:textId="7B065854">
            <w:pPr>
              <w:bidi w:val="0"/>
              <w:spacing w:before="240" w:beforeAutospacing="off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CB8E5CC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1.7 </w:t>
            </w:r>
            <w:r w:rsidRPr="6B61AC25" w:rsidR="6B61AC2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Favourite-Vendors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41546855" w14:textId="37CDA67A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6B61AC25" w:rsidP="6B61AC25" w:rsidRDefault="6B61AC25" w14:paraId="2507B0E1" w14:textId="61DED5DF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погледа листу омиљених продаваца</w:t>
            </w:r>
          </w:p>
          <w:p w:rsidR="6B61AC25" w:rsidP="6B61AC25" w:rsidRDefault="6B61AC25" w14:paraId="6357F23D" w14:textId="140E001F">
            <w:pPr>
              <w:pStyle w:val="ListParagraph"/>
              <w:numPr>
                <w:ilvl w:val="0"/>
                <w:numId w:val="49"/>
              </w:numPr>
              <w:bidi w:val="0"/>
              <w:spacing w:before="120" w:beforeAutospacing="off" w:after="120" w:afterAutospacing="off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6B61AC2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приступи профилу продавца</w:t>
            </w:r>
          </w:p>
          <w:p w:rsidR="6B61AC25" w:rsidP="6B61AC25" w:rsidRDefault="6B61AC25" w14:paraId="3F0B3688" w14:textId="7869F7F2">
            <w:pPr>
              <w:pStyle w:val="Normal"/>
              <w:bidi w:val="0"/>
              <w:spacing w:before="120" w:beforeAutospacing="off" w:after="120" w:afterAutospacing="off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17FEAC3F">
        <w:trPr>
          <w:trHeight w:val="990"/>
        </w:trPr>
        <w:tc>
          <w:tcPr>
            <w:tcW w:w="9000" w:type="dxa"/>
            <w:gridSpan w:val="2"/>
            <w:tcBorders>
              <w:top w:val="single" w:color="7F7F7F" w:themeColor="text1" w:themeTint="80" w:sz="6"/>
              <w:left w:val="single" w:color="7F7F7F" w:themeColor="text1" w:themeTint="80" w:sz="6"/>
              <w:bottom w:val="none" w:color="7F7F7F" w:themeColor="text1" w:themeTint="80" w:sz="6"/>
              <w:right w:val="single" w:color="7F7F7F" w:themeColor="text1" w:themeTint="80" w:sz="6"/>
            </w:tcBorders>
            <w:shd w:val="clear" w:color="auto" w:fill="F2F2F2" w:themeFill="background1" w:themeFillShade="F2"/>
            <w:tcMar/>
            <w:vAlign w:val="center"/>
          </w:tcPr>
          <w:p w:rsidR="31BF0938" w:rsidP="6B61AC25" w:rsidRDefault="31BF0938" w14:paraId="7CF71B6A" w14:textId="3E4C7CBC">
            <w:pPr>
              <w:pStyle w:val="ListParagraph"/>
              <w:numPr>
                <w:ilvl w:val="0"/>
                <w:numId w:val="58"/>
              </w:numPr>
              <w:bidi w:val="0"/>
              <w:spacing w:before="120" w:beforeAutospacing="off" w:after="200" w:afterAutospacing="off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  <w:t>Производ</w:t>
            </w:r>
          </w:p>
        </w:tc>
      </w:tr>
      <w:tr w:rsidR="0E1AF5AA" w:rsidTr="25E94A8A" w14:paraId="557FC745">
        <w:tc>
          <w:tcPr>
            <w:tcW w:w="2385" w:type="dxa"/>
            <w:tcBorders>
              <w:top w:val="none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3249836D" w:rsidP="0E1AF5AA" w:rsidRDefault="3249836D" w14:paraId="631F58AE" w14:textId="1E51B499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3249836D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2.1 Home</w:t>
            </w:r>
          </w:p>
        </w:tc>
        <w:tc>
          <w:tcPr>
            <w:tcW w:w="6615" w:type="dxa"/>
            <w:tcBorders>
              <w:top w:val="none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0E1AF5AA" w:rsidP="0E1AF5AA" w:rsidRDefault="0E1AF5AA" w14:paraId="5260D58B" w14:textId="3D1591D6">
            <w:pPr>
              <w:pStyle w:val="Normal"/>
              <w:bidi w:val="0"/>
              <w:spacing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</w:p>
          <w:p w:rsidR="3249836D" w:rsidP="0E1AF5AA" w:rsidRDefault="3249836D" w14:paraId="4E7FA5FA" w14:textId="37706F99">
            <w:pPr>
              <w:pStyle w:val="ListParagraph"/>
              <w:numPr>
                <w:ilvl w:val="0"/>
                <w:numId w:val="60"/>
              </w:num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3249836D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прегледа све препоручене производе</w:t>
            </w:r>
          </w:p>
          <w:p w:rsidR="0E1AF5AA" w:rsidP="0E1AF5AA" w:rsidRDefault="0E1AF5AA" w14:paraId="6A6D641C" w14:textId="35A0379C">
            <w:pPr>
              <w:pStyle w:val="Normal"/>
              <w:bidi w:val="0"/>
              <w:spacing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</w:p>
        </w:tc>
      </w:tr>
      <w:tr w:rsidR="0E1AF5AA" w:rsidTr="25E94A8A" w14:paraId="3E45D7BC">
        <w:tc>
          <w:tcPr>
            <w:tcW w:w="2385" w:type="dxa"/>
            <w:tcBorders>
              <w:top w:val="none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3249836D" w:rsidP="0E1AF5AA" w:rsidRDefault="3249836D" w14:paraId="323D52E9" w14:textId="59986DD1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Latn-RS"/>
              </w:rPr>
            </w:pPr>
            <w:r w:rsidRPr="0E1AF5AA" w:rsidR="3249836D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2.1 Best-Deals</w:t>
            </w:r>
          </w:p>
          <w:p w:rsidR="3249836D" w:rsidP="0E1AF5AA" w:rsidRDefault="3249836D" w14:paraId="606E77CA" w14:textId="5007BD10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3249836D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</w:t>
            </w:r>
          </w:p>
        </w:tc>
        <w:tc>
          <w:tcPr>
            <w:tcW w:w="6615" w:type="dxa"/>
            <w:tcBorders>
              <w:top w:val="none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0E1AF5AA" w:rsidP="0E1AF5AA" w:rsidRDefault="0E1AF5AA" w14:paraId="1BB8ACF3" w14:textId="113A7B86">
            <w:pPr>
              <w:pStyle w:val="Normal"/>
              <w:bidi w:val="0"/>
              <w:spacing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</w:p>
          <w:p w:rsidR="3249836D" w:rsidP="0E1AF5AA" w:rsidRDefault="3249836D" w14:paraId="56520A6F" w14:textId="0C4ED4A7">
            <w:pPr>
              <w:pStyle w:val="ListParagraph"/>
              <w:numPr>
                <w:ilvl w:val="0"/>
                <w:numId w:val="61"/>
              </w:num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3249836D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прегледа производе које су на акцији</w:t>
            </w:r>
          </w:p>
          <w:p w:rsidR="0E1AF5AA" w:rsidP="0E1AF5AA" w:rsidRDefault="0E1AF5AA" w14:paraId="47753E90" w14:textId="003BDAE4">
            <w:pPr>
              <w:pStyle w:val="Normal"/>
              <w:bidi w:val="0"/>
              <w:spacing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24F1BC91">
        <w:tc>
          <w:tcPr>
            <w:tcW w:w="2385" w:type="dxa"/>
            <w:tcBorders>
              <w:top w:val="none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43EBBC0E" w:rsidP="6B61AC25" w:rsidRDefault="43EBBC0E" w14:paraId="7575FF40" w14:textId="16420B13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43EBBC0E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2.1 </w:t>
            </w:r>
            <w:r w:rsidRPr="6B61AC25" w:rsidR="31BF0938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Product-Entry</w:t>
            </w:r>
          </w:p>
        </w:tc>
        <w:tc>
          <w:tcPr>
            <w:tcW w:w="6615" w:type="dxa"/>
            <w:tcBorders>
              <w:top w:val="none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3B12D082" w14:textId="77698BC6">
            <w:p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31BF0938" w:rsidP="6B61AC25" w:rsidRDefault="31BF0938" w14:paraId="5F40EEE3" w14:textId="32A45945">
            <w:pPr>
              <w:pStyle w:val="ListParagraph"/>
              <w:numPr>
                <w:ilvl w:val="0"/>
                <w:numId w:val="50"/>
              </w:numPr>
              <w:bidi w:val="0"/>
              <w:spacing w:before="120" w:after="200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прегледа детаљне информације о производу, што подразумева фотографије, назив, цену, оцену, опис и статус сертификације органске производње</w:t>
            </w:r>
          </w:p>
          <w:p w:rsidR="31BF0938" w:rsidP="70816BA8" w:rsidRDefault="31BF0938" w14:paraId="3ECFC7FB" w14:textId="784DAF6E">
            <w:pPr>
              <w:pStyle w:val="ListParagraph"/>
              <w:numPr>
                <w:ilvl w:val="0"/>
                <w:numId w:val="50"/>
              </w:numPr>
              <w:bidi w:val="0"/>
              <w:spacing w:before="120" w:after="200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прегледа информације о понуђачу</w:t>
            </w:r>
          </w:p>
          <w:p w:rsidR="31BF0938" w:rsidP="6B61AC25" w:rsidRDefault="31BF0938" w14:paraId="640BAC21" w14:textId="1CE70F9C">
            <w:pPr>
              <w:pStyle w:val="ListParagraph"/>
              <w:numPr>
                <w:ilvl w:val="0"/>
                <w:numId w:val="50"/>
              </w:numPr>
              <w:bidi w:val="0"/>
              <w:spacing w:before="120" w:after="200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прегледа процењено време потребно за испоруку артикла на основу удаљености</w:t>
            </w:r>
          </w:p>
          <w:p w:rsidR="31BF0938" w:rsidP="6B61AC25" w:rsidRDefault="31BF0938" w14:paraId="6A6C26C8" w14:textId="0F027D10">
            <w:pPr>
              <w:pStyle w:val="ListParagraph"/>
              <w:numPr>
                <w:ilvl w:val="0"/>
                <w:numId w:val="50"/>
              </w:numPr>
              <w:bidi w:val="0"/>
              <w:spacing w:before="120" w:after="200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дода производ у корпу</w:t>
            </w:r>
          </w:p>
          <w:p w:rsidR="6B61AC25" w:rsidP="6B61AC25" w:rsidRDefault="6B61AC25" w14:paraId="79FA4671" w14:textId="406F8874">
            <w:pPr>
              <w:pStyle w:val="Normal"/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443D6990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7D23BAE4" w:rsidP="6B61AC25" w:rsidRDefault="7D23BAE4" w14:paraId="6779C13F" w14:textId="630763AE">
            <w:pPr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Latn-RS"/>
              </w:rPr>
            </w:pPr>
            <w:r w:rsidRPr="6B61AC25" w:rsidR="7D23BAE4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2.2 </w:t>
            </w:r>
            <w:r w:rsidRPr="6B61AC25" w:rsidR="31BF0938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Product-Entry-Reviews</w:t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52D8E16F" w14:textId="2BE229A9">
            <w:p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31BF0938" w:rsidP="70816BA8" w:rsidRDefault="31BF0938" w14:paraId="4E1CF709" w14:textId="6C1F95A4">
            <w:pPr>
              <w:pStyle w:val="ListParagraph"/>
              <w:numPr>
                <w:ilvl w:val="0"/>
                <w:numId w:val="51"/>
              </w:numPr>
              <w:bidi w:val="0"/>
              <w:spacing w:after="160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Може да прегледа оцене </w:t>
            </w:r>
            <w:r w:rsidRPr="70816BA8" w:rsidR="65BDD17B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и</w:t>
            </w:r>
            <w:r w:rsidRPr="70816BA8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коментаре</w:t>
            </w:r>
            <w:r w:rsidRPr="70816BA8" w:rsidR="25305D40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за одређени производ</w:t>
            </w:r>
          </w:p>
          <w:p w:rsidR="6B61AC25" w:rsidP="6B61AC25" w:rsidRDefault="6B61AC25" w14:paraId="658F3353" w14:textId="2A65E03C">
            <w:pPr>
              <w:pStyle w:val="Normal"/>
              <w:bidi w:val="0"/>
              <w:spacing w:after="160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40D8D62D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5CB9BA75" w:rsidP="6B61AC25" w:rsidRDefault="5CB9BA75" w14:paraId="387FD0B6" w14:textId="1BD393CE">
            <w:pPr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Latn-RS"/>
              </w:rPr>
            </w:pPr>
            <w:r w:rsidRPr="6B61AC25" w:rsidR="5CB9BA75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2.3 </w:t>
            </w:r>
            <w:r w:rsidRPr="6B61AC25" w:rsidR="31BF0938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Cart</w:t>
            </w:r>
          </w:p>
          <w:p w:rsidR="6B61AC25" w:rsidP="6B61AC25" w:rsidRDefault="6B61AC25" w14:paraId="37FDB525" w14:textId="3E2713A2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10490058" w14:textId="1314F05A">
            <w:p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31BF0938" w:rsidP="6B61AC25" w:rsidRDefault="31BF0938" w14:paraId="4F712EFA" w14:textId="31126EB8">
            <w:pPr>
              <w:pStyle w:val="ListParagraph"/>
              <w:numPr>
                <w:ilvl w:val="0"/>
                <w:numId w:val="52"/>
              </w:numPr>
              <w:bidi w:val="0"/>
              <w:spacing w:after="160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формира списак производа који жели да наручи смештајући их у корпу</w:t>
            </w:r>
          </w:p>
          <w:p w:rsidR="31BF0938" w:rsidP="6B61AC25" w:rsidRDefault="31BF0938" w14:paraId="76018FA9" w14:textId="264D529B">
            <w:pPr>
              <w:pStyle w:val="ListParagraph"/>
              <w:numPr>
                <w:ilvl w:val="0"/>
                <w:numId w:val="52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измени количину неке намирнице и уклони намирницу</w:t>
            </w:r>
          </w:p>
          <w:p w:rsidR="31BF0938" w:rsidP="6B61AC25" w:rsidRDefault="31BF0938" w14:paraId="17C40529" w14:textId="2F8A4479">
            <w:pPr>
              <w:pStyle w:val="ListParagraph"/>
              <w:numPr>
                <w:ilvl w:val="0"/>
                <w:numId w:val="52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измени детаље поруџбине (адреса за испоруку и начин плаћања)</w:t>
            </w:r>
          </w:p>
          <w:p w:rsidR="31BF0938" w:rsidP="70816BA8" w:rsidRDefault="31BF0938" w14:paraId="7336BEAC" w14:textId="5994303F">
            <w:pPr>
              <w:pStyle w:val="ListParagraph"/>
              <w:numPr>
                <w:ilvl w:val="0"/>
                <w:numId w:val="52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обави куповину</w:t>
            </w:r>
          </w:p>
          <w:p w:rsidR="6B61AC25" w:rsidP="6B61AC25" w:rsidRDefault="6B61AC25" w14:paraId="0D62E400" w14:textId="64AF621E">
            <w:pPr>
              <w:pStyle w:val="Normal"/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26A72FD9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52251286" w:rsidP="25E94A8A" w:rsidRDefault="52251286" w14:paraId="61B382D2" w14:textId="16907BE8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25E94A8A" w:rsidR="52251286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2.4 </w:t>
            </w:r>
            <w:commentRangeStart w:id="1148186830"/>
            <w:r w:rsidRPr="25E94A8A" w:rsidR="2487C94C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New-Review</w:t>
            </w:r>
            <w:commentRangeEnd w:id="1148186830"/>
            <w:r>
              <w:rPr>
                <w:rStyle w:val="CommentReference"/>
              </w:rPr>
              <w:commentReference w:id="1148186830"/>
            </w: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3A024E3F" w14:textId="710097C6">
            <w:pPr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31BF0938" w:rsidP="70816BA8" w:rsidRDefault="31BF0938" w14:paraId="3414A9C8" w14:textId="7F65CC68">
            <w:pPr>
              <w:pStyle w:val="ListParagraph"/>
              <w:numPr>
                <w:ilvl w:val="0"/>
                <w:numId w:val="53"/>
              </w:numPr>
              <w:bidi w:val="0"/>
              <w:spacing w:after="160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Може да остави </w:t>
            </w:r>
            <w:r w:rsidRPr="70816BA8" w:rsidR="4B76DA7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оцену и коментар за купљени производ</w:t>
            </w:r>
          </w:p>
          <w:p w:rsidR="6B61AC25" w:rsidP="6B61AC25" w:rsidRDefault="6B61AC25" w14:paraId="0F2A915F" w14:textId="5CBAACE0">
            <w:pPr>
              <w:pStyle w:val="Normal"/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70B96AEF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single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42EEA8FD" w:rsidP="6B61AC25" w:rsidRDefault="42EEA8FD" w14:paraId="6A2C8695" w14:textId="7D3DD9AF">
            <w:pPr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42EEA8FD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2.5 </w:t>
            </w:r>
            <w:r w:rsidRPr="6B61AC25" w:rsidR="31BF0938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Order-History</w:t>
            </w:r>
          </w:p>
          <w:p w:rsidR="6B61AC25" w:rsidP="6B61AC25" w:rsidRDefault="6B61AC25" w14:paraId="2553D856" w14:textId="4A219FB0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single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0AD1C519" w14:textId="0D76F02A">
            <w:pPr>
              <w:pStyle w:val="Normal"/>
              <w:bidi w:val="0"/>
              <w:spacing w:after="160" w:line="264" w:lineRule="auto"/>
              <w:ind w:lef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31BF0938" w:rsidP="6B61AC25" w:rsidRDefault="31BF0938" w14:paraId="0C48A22F" w14:textId="525A997A">
            <w:pPr>
              <w:pStyle w:val="ListParagraph"/>
              <w:numPr>
                <w:ilvl w:val="0"/>
                <w:numId w:val="54"/>
              </w:numPr>
              <w:bidi w:val="0"/>
              <w:spacing w:after="160"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31BF0938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Прегледа списак претходих куповина, груписаних по датумима куповине</w:t>
            </w:r>
          </w:p>
          <w:p w:rsidR="6B61AC25" w:rsidP="6B61AC25" w:rsidRDefault="6B61AC25" w14:paraId="099CE564" w14:textId="06115861">
            <w:pPr>
              <w:pStyle w:val="Normal"/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1192985C">
        <w:trPr>
          <w:trHeight w:val="885"/>
        </w:trPr>
        <w:tc>
          <w:tcPr>
            <w:tcW w:w="9000" w:type="dxa"/>
            <w:gridSpan w:val="2"/>
            <w:tcBorders>
              <w:top w:val="single" w:color="7F7F7F" w:themeColor="text1" w:themeTint="80" w:sz="6"/>
              <w:left w:val="single" w:color="7F7F7F" w:themeColor="text1" w:themeTint="80" w:sz="6"/>
              <w:bottom w:val="none" w:color="7F7F7F" w:themeColor="text1" w:themeTint="80" w:sz="6"/>
              <w:right w:val="single" w:color="7F7F7F" w:themeColor="text1" w:themeTint="80" w:sz="6"/>
            </w:tcBorders>
            <w:shd w:val="clear" w:color="auto" w:fill="F2F2F2" w:themeFill="background1" w:themeFillShade="F2"/>
            <w:tcMar/>
            <w:vAlign w:val="center"/>
          </w:tcPr>
          <w:p w:rsidR="58D94DF4" w:rsidP="6B61AC25" w:rsidRDefault="58D94DF4" w14:paraId="076EB04C" w14:textId="1E2110D8">
            <w:pPr>
              <w:pStyle w:val="ListParagraph"/>
              <w:numPr>
                <w:ilvl w:val="0"/>
                <w:numId w:val="58"/>
              </w:numPr>
              <w:bidi w:val="0"/>
              <w:spacing w:before="120" w:beforeAutospacing="off" w:after="200" w:afterAutospacing="off" w:line="264" w:lineRule="auto"/>
              <w:ind w:right="0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</w:pPr>
            <w:r w:rsidRPr="6B61AC25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olor w:val="AF0F5A" w:themeColor="accent2" w:themeTint="FF" w:themeShade="BF"/>
                <w:sz w:val="32"/>
                <w:szCs w:val="32"/>
                <w:lang w:val="sr-Latn-RS"/>
              </w:rPr>
              <w:t>Претрага</w:t>
            </w:r>
          </w:p>
        </w:tc>
      </w:tr>
      <w:tr w:rsidR="6B61AC25" w:rsidTr="25E94A8A" w14:paraId="5668703D">
        <w:tc>
          <w:tcPr>
            <w:tcW w:w="2385" w:type="dxa"/>
            <w:tcBorders>
              <w:top w:val="none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1B252612" w:rsidP="6B61AC25" w:rsidRDefault="1B252612" w14:paraId="003CEB99" w14:textId="1CDF852C">
            <w:pPr>
              <w:bidi w:val="0"/>
              <w:spacing w:before="120" w:after="200"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1B252612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3.1 </w:t>
            </w:r>
            <w:r w:rsidRPr="6B61AC25" w:rsidR="58D94DF4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Search-Primary</w:t>
            </w:r>
          </w:p>
          <w:p w:rsidR="6B61AC25" w:rsidP="6B61AC25" w:rsidRDefault="6B61AC25" w14:paraId="5B820FA7" w14:textId="08DA58B7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  <w:tc>
          <w:tcPr>
            <w:tcW w:w="6615" w:type="dxa"/>
            <w:tcBorders>
              <w:top w:val="none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3D65C2F8" w14:textId="1F18AFFC">
            <w:p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58D94DF4" w:rsidP="6B61AC25" w:rsidRDefault="58D94DF4" w14:paraId="17F7DCB8" w14:textId="226C10D0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претражује производе по кључној речи</w:t>
            </w:r>
          </w:p>
          <w:p w:rsidR="58D94DF4" w:rsidP="6B61AC25" w:rsidRDefault="58D94DF4" w14:paraId="71DD3C3F" w14:textId="6FA0EF05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претражује производе према сертификацији за органску производњу</w:t>
            </w:r>
          </w:p>
          <w:p w:rsidR="58D94DF4" w:rsidP="70816BA8" w:rsidRDefault="58D94DF4" w14:paraId="619A1CDB" w14:textId="7399B07B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претражује производе према опсегу цене</w:t>
            </w:r>
          </w:p>
          <w:p w:rsidR="123757C5" w:rsidP="70816BA8" w:rsidRDefault="123757C5" w14:paraId="795E78A3" w14:textId="6A6831B8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70816BA8" w:rsidR="123757C5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сортира производе по цени</w:t>
            </w:r>
          </w:p>
          <w:p w:rsidR="58D94DF4" w:rsidP="6B61AC25" w:rsidRDefault="58D94DF4" w14:paraId="37E0BA70" w14:textId="7B503A28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70816BA8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Може да претражује производе према датуму истека понуде (сезонске и несезонске понуде)</w:t>
            </w:r>
          </w:p>
          <w:p w:rsidR="58D94DF4" w:rsidP="0E1AF5AA" w:rsidRDefault="58D94DF4" w14:paraId="791ABD2E" w14:textId="64890102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Може да претражује производе према удаљености локације продавца (нпр. приказ производа продаваца </w:t>
            </w:r>
            <w:proofErr w:type="spellStart"/>
            <w:r w:rsidRPr="0E1AF5AA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удањених</w:t>
            </w:r>
            <w:proofErr w:type="spellEnd"/>
            <w:r w:rsidRPr="0E1AF5AA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 највише 3 км)</w:t>
            </w:r>
          </w:p>
          <w:p w:rsidR="7F2A1F4A" w:rsidP="0E1AF5AA" w:rsidRDefault="7F2A1F4A" w14:paraId="5B94F8EC" w14:textId="227A5A2E">
            <w:pPr>
              <w:pStyle w:val="ListParagraph"/>
              <w:numPr>
                <w:ilvl w:val="0"/>
                <w:numId w:val="55"/>
              </w:numPr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</w:pPr>
            <w:r w:rsidRPr="0E1AF5AA" w:rsidR="7F2A1F4A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 xml:space="preserve">Може </w:t>
            </w:r>
            <w:r w:rsidRPr="0E1AF5AA" w:rsidR="2303DB57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r-Cyrl-RS"/>
              </w:rPr>
              <w:t>да изабере само производе на акцији</w:t>
            </w:r>
          </w:p>
          <w:p w:rsidR="6B61AC25" w:rsidP="6B61AC25" w:rsidRDefault="6B61AC25" w14:paraId="40DA6A73" w14:textId="5BCADF66">
            <w:pPr>
              <w:pStyle w:val="Normal"/>
              <w:bidi w:val="0"/>
              <w:spacing w:before="120" w:after="20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  <w:tr w:rsidR="6B61AC25" w:rsidTr="25E94A8A" w14:paraId="3E499CA9">
        <w:tc>
          <w:tcPr>
            <w:tcW w:w="2385" w:type="dxa"/>
            <w:tcBorders>
              <w:top w:val="dotted" w:color="7F7F7F" w:themeColor="text1" w:themeTint="80" w:sz="6"/>
              <w:left w:val="single" w:color="7F7F7F" w:themeColor="text1" w:themeTint="80" w:sz="6"/>
              <w:bottom w:val="dotted" w:color="7F7F7F" w:themeColor="text1" w:themeTint="80" w:sz="6"/>
              <w:right w:val="dotted" w:color="7F7F7F" w:themeColor="text1" w:themeTint="80" w:sz="6"/>
            </w:tcBorders>
            <w:shd w:val="clear" w:color="auto" w:fill="FFFFFF" w:themeFill="background1"/>
            <w:tcMar/>
            <w:vAlign w:val="center"/>
          </w:tcPr>
          <w:p w:rsidR="0BCF4482" w:rsidP="6B61AC25" w:rsidRDefault="0BCF4482" w14:paraId="7DB9ECEC" w14:textId="56224F7D">
            <w:pPr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Latn-RS"/>
              </w:rPr>
            </w:pPr>
            <w:r w:rsidRPr="6B61AC25" w:rsidR="0BCF4482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 xml:space="preserve">3.2 </w:t>
            </w:r>
            <w:r w:rsidRPr="6B61AC25" w:rsidR="58D94DF4"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Categories</w:t>
            </w:r>
          </w:p>
          <w:p w:rsidR="6B61AC25" w:rsidP="6B61AC25" w:rsidRDefault="6B61AC25" w14:paraId="42B44CD9" w14:textId="5E47365A">
            <w:pPr>
              <w:pStyle w:val="Normal"/>
              <w:bidi w:val="0"/>
              <w:spacing w:line="264" w:lineRule="auto"/>
              <w:jc w:val="center"/>
              <w:rPr>
                <w:rFonts w:ascii="Constantia" w:hAnsi="Constantia" w:eastAsia="Constantia" w:cs="Constantia"/>
                <w:b w:val="1"/>
                <w:bCs w:val="1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  <w:tc>
          <w:tcPr>
            <w:tcW w:w="6615" w:type="dxa"/>
            <w:tcBorders>
              <w:top w:val="dotted" w:color="7F7F7F" w:themeColor="text1" w:themeTint="80" w:sz="6"/>
              <w:left w:val="dotted" w:color="7F7F7F" w:themeColor="text1" w:themeTint="80" w:sz="6"/>
              <w:bottom w:val="dotted" w:color="7F7F7F" w:themeColor="text1" w:themeTint="80" w:sz="6"/>
              <w:right w:val="single" w:color="7F7F7F" w:themeColor="text1" w:themeTint="80" w:sz="6"/>
            </w:tcBorders>
            <w:shd w:val="clear" w:color="auto" w:fill="FFFFFF" w:themeFill="background1"/>
            <w:tcMar/>
            <w:vAlign w:val="top"/>
          </w:tcPr>
          <w:p w:rsidR="6B61AC25" w:rsidP="6B61AC25" w:rsidRDefault="6B61AC25" w14:paraId="07E81A10" w14:textId="2094ED9D">
            <w:pPr>
              <w:pStyle w:val="Normal"/>
              <w:bidi w:val="0"/>
              <w:spacing w:after="160" w:line="264" w:lineRule="auto"/>
              <w:ind w:left="0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  <w:p w:rsidR="58D94DF4" w:rsidP="6B61AC25" w:rsidRDefault="58D94DF4" w14:paraId="44C4C3DC" w14:textId="57A632AC">
            <w:pPr>
              <w:pStyle w:val="ListParagraph"/>
              <w:numPr>
                <w:ilvl w:val="0"/>
                <w:numId w:val="56"/>
              </w:numPr>
              <w:bidi w:val="0"/>
              <w:spacing w:after="160" w:line="264" w:lineRule="auto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  <w:r w:rsidRPr="6B61AC25" w:rsidR="58D94DF4"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95959" w:themeColor="text1" w:themeTint="A6" w:themeShade="FF"/>
                <w:sz w:val="22"/>
                <w:szCs w:val="22"/>
                <w:lang w:val="sr-Cyrl-RS"/>
              </w:rPr>
              <w:t>Може да претражује производе по категоријама</w:t>
            </w:r>
          </w:p>
          <w:p w:rsidR="6B61AC25" w:rsidP="6B61AC25" w:rsidRDefault="6B61AC25" w14:paraId="52865743" w14:textId="6EE76567">
            <w:pPr>
              <w:pStyle w:val="Normal"/>
              <w:bidi w:val="0"/>
              <w:spacing w:line="264" w:lineRule="auto"/>
              <w:jc w:val="left"/>
              <w:rPr>
                <w:rFonts w:ascii="Constantia" w:hAnsi="Constantia" w:eastAsia="Constantia" w:cs="Constantia"/>
                <w:b w:val="0"/>
                <w:bCs w:val="0"/>
                <w:i w:val="0"/>
                <w:iCs w:val="0"/>
                <w:caps w:val="0"/>
                <w:smallCaps w:val="0"/>
                <w:color w:val="595959" w:themeColor="text1" w:themeTint="A6" w:themeShade="FF"/>
                <w:sz w:val="22"/>
                <w:szCs w:val="22"/>
                <w:lang w:val="sr-Cyrl-RS"/>
              </w:rPr>
            </w:pPr>
          </w:p>
        </w:tc>
      </w:tr>
    </w:tbl>
    <w:p w:rsidR="0E1AF5AA" w:rsidRDefault="0E1AF5AA" w14:paraId="2F4F1CBC" w14:textId="638DDBE3"/>
    <w:p w:rsidR="2BF864C0" w:rsidP="2BF864C0" w:rsidRDefault="2BF864C0" w14:paraId="49176741" w14:textId="006F9FD0">
      <w:pPr>
        <w:pStyle w:val="Normal"/>
        <w:bidi w:val="0"/>
      </w:pPr>
    </w:p>
    <w:p w:rsidR="2BF864C0" w:rsidP="2BF864C0" w:rsidRDefault="2BF864C0" w14:paraId="4305BCBA" w14:textId="3AFDA8E4">
      <w:pPr>
        <w:pStyle w:val="Normal"/>
        <w:bidi w:val="0"/>
        <w:rPr>
          <w:lang w:val="sr-Cyrl-RS"/>
        </w:rPr>
      </w:pPr>
    </w:p>
    <w:p w:rsidR="2BF864C0" w:rsidP="2BF864C0" w:rsidRDefault="2BF864C0" w14:paraId="01AE45BA" w14:textId="4955750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</w:p>
    <w:sectPr w:rsidR="00FC25F2" w:rsidSect="002543BB">
      <w:footerReference w:type="default" r:id="rId18"/>
      <w:pgSz w:w="11906" w:h="16838" w:orient="portrait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K" w:author="Ana Kaplarević" w:date="2021-09-03T12:18:05" w:id="1308801262">
    <w:p w:rsidR="4A073FD2" w:rsidRDefault="4A073FD2" w14:paraId="1308DFF0" w14:textId="40ED23F3">
      <w:pPr>
        <w:pStyle w:val="CommentText"/>
      </w:pPr>
      <w:r w:rsidR="4A073FD2">
        <w:rPr/>
        <w:t>:) gubljenje vremena</w:t>
      </w:r>
      <w:r>
        <w:rPr>
          <w:rStyle w:val="CommentReference"/>
        </w:rPr>
        <w:annotationRef/>
      </w:r>
    </w:p>
  </w:comment>
  <w:comment w:initials="AK" w:author="Ana Kaplarević" w:date="2021-09-03T12:19:16" w:id="580331298">
    <w:p w:rsidR="4A073FD2" w:rsidRDefault="4A073FD2" w14:paraId="210CAC42" w14:textId="5E4CA2B8">
      <w:pPr>
        <w:pStyle w:val="CommentText"/>
      </w:pPr>
      <w:r w:rsidR="4A073FD2">
        <w:rPr/>
        <w:t>... da bi (koju potrebu zadovoljava?)</w:t>
      </w:r>
      <w:r>
        <w:rPr>
          <w:rStyle w:val="CommentReference"/>
        </w:rPr>
        <w:annotationRef/>
      </w:r>
    </w:p>
  </w:comment>
  <w:comment w:initials="AK" w:author="Ana Kaplarević" w:date="2021-09-03T12:20:06" w:id="397137710">
    <w:p w:rsidR="4A073FD2" w:rsidRDefault="4A073FD2" w14:paraId="71901514" w14:textId="12DE281F">
      <w:pPr>
        <w:pStyle w:val="CommentText"/>
      </w:pPr>
      <w:r w:rsidR="4A073FD2">
        <w:rPr/>
        <w:t>Da li je u predloženim vrednostima odgovoreno na ovu bolnu tačku?</w:t>
      </w:r>
      <w:r>
        <w:rPr>
          <w:rStyle w:val="CommentReference"/>
        </w:rPr>
        <w:annotationRef/>
      </w:r>
    </w:p>
  </w:comment>
  <w:comment w:initials="AK" w:author="Ana Kaplarević" w:date="2021-09-03T12:21:57" w:id="1347821755">
    <w:p w:rsidR="4A073FD2" w:rsidRDefault="4A073FD2" w14:paraId="0AAFF71F" w14:textId="11CD429E">
      <w:pPr>
        <w:pStyle w:val="CommentText"/>
      </w:pPr>
      <w:r w:rsidR="4A073FD2">
        <w:rPr/>
        <w:t>zašto?</w:t>
      </w:r>
      <w:r>
        <w:rPr>
          <w:rStyle w:val="CommentReference"/>
        </w:rPr>
        <w:annotationRef/>
      </w:r>
    </w:p>
  </w:comment>
  <w:comment w:initials="AK" w:author="Ana Kaplarević" w:date="2021-09-03T12:22:36" w:id="1259328862">
    <w:p w:rsidR="4A073FD2" w:rsidRDefault="4A073FD2" w14:paraId="39805B46" w14:textId="7258E337">
      <w:pPr>
        <w:pStyle w:val="CommentText"/>
      </w:pPr>
      <w:r w:rsidR="4A073FD2">
        <w:rPr/>
        <w:t>Možda bi trebalo ponoviti ono što je zajedničko sa predloženim vrednosima za prethodnu personu</w:t>
      </w:r>
      <w:r>
        <w:rPr>
          <w:rStyle w:val="CommentReference"/>
        </w:rPr>
        <w:annotationRef/>
      </w:r>
    </w:p>
  </w:comment>
  <w:comment w:initials="KV" w:author="Krunoslav Velfel" w:date="2021-09-03T15:09:26" w:id="1052599722">
    <w:p w:rsidR="3B226DCE" w:rsidRDefault="3B226DCE" w14:paraId="00236C25" w14:textId="13B7C97F">
      <w:pPr>
        <w:pStyle w:val="CommentText"/>
      </w:pPr>
      <w:r w:rsidR="3B226DCE">
        <w:rPr/>
        <w:t>исправљено</w:t>
      </w:r>
      <w:r>
        <w:rPr>
          <w:rStyle w:val="CommentReference"/>
        </w:rPr>
        <w:annotationRef/>
      </w:r>
    </w:p>
  </w:comment>
  <w:comment w:initials="KV" w:author="Krunoslav Velfel" w:date="2021-09-03T15:09:36" w:id="933007370">
    <w:p w:rsidR="3B226DCE" w:rsidRDefault="3B226DCE" w14:paraId="6CEFC4AA" w14:textId="155FC7EF">
      <w:pPr>
        <w:pStyle w:val="CommentText"/>
      </w:pPr>
      <w:r w:rsidR="3B226DCE">
        <w:rPr/>
        <w:t>исправљено</w:t>
      </w:r>
      <w:r>
        <w:rPr>
          <w:rStyle w:val="CommentReference"/>
        </w:rPr>
        <w:annotationRef/>
      </w:r>
    </w:p>
  </w:comment>
  <w:comment w:initials="KV" w:author="Krunoslav Velfel" w:date="2021-09-03T15:16:59" w:id="138677477">
    <w:p w:rsidR="3B226DCE" w:rsidRDefault="3B226DCE" w14:paraId="61C7D5C8" w14:textId="1D7C0EE3">
      <w:pPr>
        <w:pStyle w:val="CommentText"/>
      </w:pPr>
      <w:r w:rsidR="3B226DCE">
        <w:rPr/>
        <w:t>"увећаним текстом" јер очекује да апликације буду приступачне јер има проблема са видом, тако је наведено у болним тачкама? Ако је конфузно, можемо избацити</w:t>
      </w:r>
      <w:r>
        <w:rPr>
          <w:rStyle w:val="CommentReference"/>
        </w:rPr>
        <w:annotationRef/>
      </w:r>
    </w:p>
  </w:comment>
  <w:comment w:initials="KV" w:author="Krunoslav Velfel" w:date="2021-09-03T15:18:37" w:id="1607832581">
    <w:p w:rsidR="3B226DCE" w:rsidRDefault="3B226DCE" w14:paraId="10083AED" w14:textId="16FA917E">
      <w:pPr>
        <w:pStyle w:val="CommentText"/>
      </w:pPr>
      <w:r w:rsidR="3B226DCE">
        <w:rPr/>
        <w:t>Исправљено; наведене су само оне основне функционалности које су заједничке, попут управљања налогом, прегледа информација о производу и формирања списка намирница</w:t>
      </w:r>
      <w:r>
        <w:rPr>
          <w:rStyle w:val="CommentReference"/>
        </w:rPr>
        <w:annotationRef/>
      </w:r>
    </w:p>
  </w:comment>
  <w:comment w:initials="AK" w:author="Ana Kaplarević" w:date="2021-10-02T09:25:24" w:id="1148186830">
    <w:p w:rsidR="034F482B" w:rsidRDefault="034F482B" w14:paraId="3B4E878F" w14:textId="5B296CE3">
      <w:pPr>
        <w:pStyle w:val="CommentText"/>
      </w:pPr>
      <w:r w:rsidR="034F482B">
        <w:rPr/>
        <w:t xml:space="preserve">Npr. Reviwes </w:t>
      </w:r>
      <w:r>
        <w:rPr>
          <w:rStyle w:val="CommentReference"/>
        </w:rPr>
        <w:annotationRef/>
      </w:r>
    </w:p>
    <w:p w:rsidR="034F482B" w:rsidRDefault="034F482B" w14:paraId="11E77C26" w14:textId="230544D4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FC5268"/>
  <w15:commentEx w15:done="0" w15:paraId="1308DFF0"/>
  <w15:commentEx w15:done="0" w15:paraId="210CAC42"/>
  <w15:commentEx w15:done="0" w15:paraId="71901514"/>
  <w15:commentEx w15:done="0" w15:paraId="0AAFF71F"/>
  <w15:commentEx w15:done="0" w15:paraId="39805B46"/>
  <w15:commentEx w15:done="0" w15:paraId="00236C25" w15:paraIdParent="71901514"/>
  <w15:commentEx w15:done="0" w15:paraId="6CEFC4AA" w15:paraIdParent="210CAC42"/>
  <w15:commentEx w15:done="0" w15:paraId="61C7D5C8" w15:paraIdParent="0AAFF71F"/>
  <w15:commentEx w15:done="0" w15:paraId="10083AED" w15:paraIdParent="39805B46"/>
  <w15:commentEx w15:done="0" w15:paraId="11E77C2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688E5A" w16cex:dateUtc="2021-09-02T07:13:00Z"/>
  <w16cex:commentExtensible w16cex:durableId="2CE2FEDB" w16cex:dateUtc="2021-09-03T13:09:26.555Z"/>
  <w16cex:commentExtensible w16cex:durableId="2A96B94E" w16cex:dateUtc="2021-09-03T10:18:05.57Z"/>
  <w16cex:commentExtensible w16cex:durableId="23768DF2" w16cex:dateUtc="2021-09-03T10:19:16.444Z"/>
  <w16cex:commentExtensible w16cex:durableId="6C6BFEFF" w16cex:dateUtc="2021-09-03T10:20:06.581Z"/>
  <w16cex:commentExtensible w16cex:durableId="558B04CC" w16cex:dateUtc="2021-09-03T10:21:57.782Z"/>
  <w16cex:commentExtensible w16cex:durableId="50429CE3" w16cex:dateUtc="2021-09-03T10:22:36.352Z"/>
  <w16cex:commentExtensible w16cex:durableId="0E3A5136" w16cex:dateUtc="2021-09-03T13:09:36.876Z"/>
  <w16cex:commentExtensible w16cex:durableId="0DCC35CB" w16cex:dateUtc="2021-09-03T13:16:59.607Z"/>
  <w16cex:commentExtensible w16cex:durableId="39E2617F" w16cex:dateUtc="2021-09-03T13:18:37.313Z"/>
  <w16cex:commentExtensible w16cex:durableId="385D0902" w16cex:dateUtc="2021-10-02T07:25:24.0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FC5268" w16cid:durableId="54688E5A"/>
  <w16cid:commentId w16cid:paraId="1308DFF0" w16cid:durableId="2A96B94E"/>
  <w16cid:commentId w16cid:paraId="210CAC42" w16cid:durableId="23768DF2"/>
  <w16cid:commentId w16cid:paraId="71901514" w16cid:durableId="6C6BFEFF"/>
  <w16cid:commentId w16cid:paraId="0AAFF71F" w16cid:durableId="558B04CC"/>
  <w16cid:commentId w16cid:paraId="39805B46" w16cid:durableId="50429CE3"/>
  <w16cid:commentId w16cid:paraId="00236C25" w16cid:durableId="2CE2FEDB"/>
  <w16cid:commentId w16cid:paraId="6CEFC4AA" w16cid:durableId="0E3A5136"/>
  <w16cid:commentId w16cid:paraId="61C7D5C8" w16cid:durableId="0DCC35CB"/>
  <w16cid:commentId w16cid:paraId="10083AED" w16cid:durableId="39E2617F"/>
  <w16cid:commentId w16cid:paraId="11E77C26" w16cid:durableId="385D0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39C" w:rsidP="00C6554A" w:rsidRDefault="009E339C" w14:paraId="738D911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E339C" w:rsidP="00C6554A" w:rsidRDefault="009E339C" w14:paraId="5E7247F3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A669D9" w:rsidRDefault="00A669D9" w14:paraId="403B7221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22CF" w:rsidP="004B22CF" w:rsidRDefault="004B22CF" w14:paraId="30D9D9F7" w14:textId="77777777">
    <w:pPr>
      <w:pStyle w:val="Footer"/>
      <w:jc w:val="center"/>
    </w:pPr>
    <w:r>
      <w:rPr>
        <w:lang w:val="sr-Cyrl-RS"/>
      </w:rPr>
      <w:t xml:space="preserve">- </w:t>
    </w:r>
    <w:sdt>
      <w:sdtPr>
        <w:id w:val="-18134728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  <w:lang w:val="sr-Cyrl-RS"/>
          </w:rPr>
          <w:t xml:space="preserve"> -</w:t>
        </w:r>
      </w:sdtContent>
    </w:sdt>
  </w:p>
  <w:p w:rsidR="004B22CF" w:rsidRDefault="004B22CF" w14:paraId="452B0F0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39C" w:rsidP="00C6554A" w:rsidRDefault="009E339C" w14:paraId="347B2760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E339C" w:rsidP="00C6554A" w:rsidRDefault="009E339C" w14:paraId="3710190F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A669D9" w:rsidRDefault="00A669D9" w14:paraId="7C4E2F86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03EA7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F0F5A" w:themeColor="accent2" w:themeShade="BF"/>
      </w:rPr>
    </w:lvl>
  </w:abstractNum>
  <w:abstractNum w:abstractNumId="9" w15:restartNumberingAfterBreak="0">
    <w:nsid w:val="FFFFFF89"/>
    <w:multiLevelType w:val="singleLevel"/>
    <w:tmpl w:val="1D22F4E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AF0F5A" w:themeColor="accent2" w:themeShade="BF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F190C"/>
    <w:multiLevelType w:val="hybridMultilevel"/>
    <w:tmpl w:val="FFFFFFFF"/>
    <w:lvl w:ilvl="0" w:tplc="4B161BD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81B0D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8EB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B81F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EEB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121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8AD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9ADA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9A3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68133D1"/>
    <w:multiLevelType w:val="hybridMultilevel"/>
    <w:tmpl w:val="FFFFFFFF"/>
    <w:lvl w:ilvl="0" w:tplc="46E8A75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49A22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48D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200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7A9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421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86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82EB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4AD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71C6F37"/>
    <w:multiLevelType w:val="hybridMultilevel"/>
    <w:tmpl w:val="FFFFFFFF"/>
    <w:lvl w:ilvl="0" w:tplc="DF7E6FD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9B0E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D66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508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273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00AA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481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A2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A1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9C32EF0"/>
    <w:multiLevelType w:val="hybridMultilevel"/>
    <w:tmpl w:val="FFFFFFFF"/>
    <w:lvl w:ilvl="0" w:tplc="E390B2A8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5854F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2C6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048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72D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FE2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66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2B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604631"/>
    <w:multiLevelType w:val="hybridMultilevel"/>
    <w:tmpl w:val="FFFFFFFF"/>
    <w:lvl w:ilvl="0" w:tplc="2E4454E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AEDCD0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6A8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4A7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1AF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4E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40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80D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48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FA14F74"/>
    <w:multiLevelType w:val="hybridMultilevel"/>
    <w:tmpl w:val="FFFFFFFF"/>
    <w:lvl w:ilvl="0" w:tplc="DBCCD1F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FAFAF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81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EA97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BA5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C8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48C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F4F1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989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4052666"/>
    <w:multiLevelType w:val="hybridMultilevel"/>
    <w:tmpl w:val="83E465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4995523"/>
    <w:multiLevelType w:val="hybridMultilevel"/>
    <w:tmpl w:val="00F0745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5041D"/>
    <w:multiLevelType w:val="hybridMultilevel"/>
    <w:tmpl w:val="FFFFFFFF"/>
    <w:lvl w:ilvl="0" w:tplc="D6FC332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358A7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1E3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98B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EE8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E65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AE0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B6C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6B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E68153B"/>
    <w:multiLevelType w:val="hybridMultilevel"/>
    <w:tmpl w:val="FFFFFFFF"/>
    <w:lvl w:ilvl="0" w:tplc="67D008A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BB740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3CB6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E4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E1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B41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2A8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F06F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829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E940D6A"/>
    <w:multiLevelType w:val="hybridMultilevel"/>
    <w:tmpl w:val="FFFFFFFF"/>
    <w:lvl w:ilvl="0" w:tplc="A8CE5E3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F08E0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C48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A86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92AA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90C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EE3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EC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9CF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106659C"/>
    <w:multiLevelType w:val="hybridMultilevel"/>
    <w:tmpl w:val="CC8A6ED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10839DE"/>
    <w:multiLevelType w:val="hybridMultilevel"/>
    <w:tmpl w:val="ED569D9A"/>
    <w:lvl w:ilvl="0">
      <w:start w:val="1"/>
      <w:numFmt w:val="bullet"/>
      <w:pStyle w:val="Heading1Char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2706762">
      <w:numFmt w:val="bullet"/>
      <w:lvlText w:val="•"/>
      <w:lvlJc w:val="left"/>
      <w:pPr>
        <w:ind w:left="2160" w:hanging="360"/>
      </w:pPr>
      <w:rPr>
        <w:rFonts w:hint="default" w:ascii="Calibri" w:hAnsi="Calibri" w:eastAsia="Times New Roman" w:cs="Calibr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AE5627"/>
    <w:multiLevelType w:val="hybridMultilevel"/>
    <w:tmpl w:val="D3669864"/>
    <w:lvl w:ilvl="0" w:tplc="04090005">
      <w:start w:val="1"/>
      <w:numFmt w:val="bullet"/>
      <w:lvlText w:val=""/>
      <w:lvlJc w:val="left"/>
      <w:pPr>
        <w:ind w:left="4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D033F0"/>
    <w:multiLevelType w:val="hybridMultilevel"/>
    <w:tmpl w:val="FFFFFFFF"/>
    <w:lvl w:ilvl="0" w:tplc="61FEC3D8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EAD6B9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A0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CB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040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E4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BE9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22C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4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5227DA"/>
    <w:multiLevelType w:val="hybridMultilevel"/>
    <w:tmpl w:val="1492628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CB2E7A"/>
    <w:multiLevelType w:val="hybridMultilevel"/>
    <w:tmpl w:val="FFFFFFFF"/>
    <w:lvl w:ilvl="0" w:tplc="5EF4433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88BAE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65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DEB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D6C4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A4E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87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69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F29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88419FE"/>
    <w:multiLevelType w:val="hybridMultilevel"/>
    <w:tmpl w:val="FFFFFFFF"/>
    <w:lvl w:ilvl="0" w:tplc="AC92C8D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34AAE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7CD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C87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CD3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64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C8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A6F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0A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A675A17"/>
    <w:multiLevelType w:val="hybridMultilevel"/>
    <w:tmpl w:val="FFFFFFFF"/>
    <w:lvl w:ilvl="0" w:tplc="D0EEF086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B228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E8C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C9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B24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9EE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34FE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6B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CEF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5F6343"/>
    <w:multiLevelType w:val="hybridMultilevel"/>
    <w:tmpl w:val="91A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EA0C95"/>
    <w:multiLevelType w:val="hybridMultilevel"/>
    <w:tmpl w:val="FFFFFFFF"/>
    <w:lvl w:ilvl="0" w:tplc="E1D8CAD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D56C4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A3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62E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A8E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CF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187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0CC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D29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97E5635"/>
    <w:multiLevelType w:val="hybridMultilevel"/>
    <w:tmpl w:val="FFFFFFFF"/>
    <w:lvl w:ilvl="0" w:tplc="F9C4863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DFF44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A54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D27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C4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42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326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F41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A6D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AC01D88"/>
    <w:multiLevelType w:val="hybridMultilevel"/>
    <w:tmpl w:val="2FBA546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F44ED3"/>
    <w:multiLevelType w:val="hybridMultilevel"/>
    <w:tmpl w:val="FFFFFFFF"/>
    <w:lvl w:ilvl="0" w:tplc="745C6AA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020855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44A4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504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168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C9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232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400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8A6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A67532"/>
    <w:multiLevelType w:val="hybridMultilevel"/>
    <w:tmpl w:val="FFFFFFFF"/>
    <w:lvl w:ilvl="0" w:tplc="B6B4A2B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4D8EB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A8B9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AA9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F257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EA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CA3E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28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4B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84C596D"/>
    <w:multiLevelType w:val="hybridMultilevel"/>
    <w:tmpl w:val="FFFFFFFF"/>
    <w:lvl w:ilvl="0" w:tplc="E320F94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A88EC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723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C2B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028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0A3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329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4EF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F09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483CA2"/>
    <w:multiLevelType w:val="hybridMultilevel"/>
    <w:tmpl w:val="FFFFFFFF"/>
    <w:lvl w:ilvl="0" w:tplc="8EAE10A6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256E2F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8B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6A7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7E4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6E8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4E0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60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DA0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3D0DFB"/>
    <w:multiLevelType w:val="hybridMultilevel"/>
    <w:tmpl w:val="0688D7D0"/>
    <w:lvl w:ilvl="0" w:tplc="04090005">
      <w:start w:val="1"/>
      <w:numFmt w:val="bullet"/>
      <w:lvlText w:val=""/>
      <w:lvlJc w:val="left"/>
      <w:pPr>
        <w:ind w:left="4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41" w15:restartNumberingAfterBreak="0">
    <w:nsid w:val="7D685175"/>
    <w:multiLevelType w:val="hybridMultilevel"/>
    <w:tmpl w:val="FFFFFFFF"/>
    <w:lvl w:ilvl="0" w:tplc="6ADE423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1CC2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C2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24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AF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AB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C09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E6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AF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1">
    <w:abstractNumId w:val="8"/>
  </w:num>
  <w:num w:numId="2">
    <w:abstractNumId w:val="9"/>
  </w:num>
  <w:num w:numId="3">
    <w:abstractNumId w:val="19"/>
  </w:num>
  <w:num w:numId="4">
    <w:abstractNumId w:val="24"/>
  </w:num>
  <w:num w:numId="5">
    <w:abstractNumId w:val="18"/>
  </w:num>
  <w:num w:numId="6">
    <w:abstractNumId w:val="40"/>
  </w:num>
  <w:num w:numId="7">
    <w:abstractNumId w:val="25"/>
  </w:num>
  <w:num w:numId="8">
    <w:abstractNumId w:val="23"/>
  </w:num>
  <w:num w:numId="9">
    <w:abstractNumId w:val="28"/>
  </w:num>
  <w:num w:numId="10">
    <w:abstractNumId w:val="11"/>
  </w:num>
  <w:num w:numId="11">
    <w:abstractNumId w:val="14"/>
  </w:num>
  <w:num w:numId="12">
    <w:abstractNumId w:val="16"/>
  </w:num>
  <w:num w:numId="13">
    <w:abstractNumId w:val="37"/>
  </w:num>
  <w:num w:numId="14">
    <w:abstractNumId w:val="31"/>
  </w:num>
  <w:num w:numId="15">
    <w:abstractNumId w:val="12"/>
  </w:num>
  <w:num w:numId="16">
    <w:abstractNumId w:val="38"/>
  </w:num>
  <w:num w:numId="17">
    <w:abstractNumId w:val="30"/>
  </w:num>
  <w:num w:numId="18">
    <w:abstractNumId w:val="39"/>
  </w:num>
  <w:num w:numId="19">
    <w:abstractNumId w:val="29"/>
  </w:num>
  <w:num w:numId="20">
    <w:abstractNumId w:val="22"/>
  </w:num>
  <w:num w:numId="21">
    <w:abstractNumId w:val="13"/>
  </w:num>
  <w:num w:numId="22">
    <w:abstractNumId w:val="27"/>
  </w:num>
  <w:num w:numId="23">
    <w:abstractNumId w:val="33"/>
  </w:num>
  <w:num w:numId="24">
    <w:abstractNumId w:val="36"/>
  </w:num>
  <w:num w:numId="25">
    <w:abstractNumId w:val="41"/>
  </w:num>
  <w:num w:numId="26">
    <w:abstractNumId w:val="17"/>
  </w:num>
  <w:num w:numId="27">
    <w:abstractNumId w:val="21"/>
  </w:num>
  <w:num w:numId="28">
    <w:abstractNumId w:val="20"/>
  </w:num>
  <w:num w:numId="29">
    <w:abstractNumId w:val="34"/>
  </w:num>
  <w:num w:numId="30">
    <w:abstractNumId w:val="26"/>
  </w:num>
  <w:num w:numId="31">
    <w:abstractNumId w:val="10"/>
  </w:num>
  <w:num w:numId="32">
    <w:abstractNumId w:val="15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2"/>
  </w:num>
  <w:num w:numId="42">
    <w:abstractNumId w:val="35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a Kaplarević">
    <w15:presenceInfo w15:providerId="AD" w15:userId="S::ana.kaplarevic@pmf.kg.ac.rs::bf975e6a-06d8-42d5-8a7a-972ad1577d76"/>
  </w15:person>
  <w15:person w15:author="Krunoslav Velfel">
    <w15:presenceInfo w15:providerId="AD" w15:userId="S::49-2018@pmf.kg.ac.rs::ded585ba-8dbb-4161-94f5-cc06d7806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ED"/>
    <w:rsid w:val="000117F8"/>
    <w:rsid w:val="00016F12"/>
    <w:rsid w:val="000B1396"/>
    <w:rsid w:val="001453A3"/>
    <w:rsid w:val="001E1730"/>
    <w:rsid w:val="002543BB"/>
    <w:rsid w:val="002554CD"/>
    <w:rsid w:val="00270DD1"/>
    <w:rsid w:val="00277CA8"/>
    <w:rsid w:val="00293B83"/>
    <w:rsid w:val="002B4294"/>
    <w:rsid w:val="002C00B2"/>
    <w:rsid w:val="0031D826"/>
    <w:rsid w:val="0032177A"/>
    <w:rsid w:val="00333D0D"/>
    <w:rsid w:val="00342C09"/>
    <w:rsid w:val="003720B1"/>
    <w:rsid w:val="003821C1"/>
    <w:rsid w:val="003C3BE3"/>
    <w:rsid w:val="004526A5"/>
    <w:rsid w:val="00467E05"/>
    <w:rsid w:val="004B22CF"/>
    <w:rsid w:val="004C049F"/>
    <w:rsid w:val="004E35FD"/>
    <w:rsid w:val="005000E2"/>
    <w:rsid w:val="00550656"/>
    <w:rsid w:val="005F1CCB"/>
    <w:rsid w:val="00621C5D"/>
    <w:rsid w:val="0063283B"/>
    <w:rsid w:val="006A3CE7"/>
    <w:rsid w:val="006FDAA0"/>
    <w:rsid w:val="0077623D"/>
    <w:rsid w:val="007D46D5"/>
    <w:rsid w:val="007E0A6F"/>
    <w:rsid w:val="0080703C"/>
    <w:rsid w:val="00862662"/>
    <w:rsid w:val="009B2FED"/>
    <w:rsid w:val="009E339C"/>
    <w:rsid w:val="00A529BC"/>
    <w:rsid w:val="00A669D9"/>
    <w:rsid w:val="00A823F0"/>
    <w:rsid w:val="00A87A3A"/>
    <w:rsid w:val="00AC198D"/>
    <w:rsid w:val="00B566B6"/>
    <w:rsid w:val="00C6554A"/>
    <w:rsid w:val="00C76A0A"/>
    <w:rsid w:val="00CB1406"/>
    <w:rsid w:val="00DFB746"/>
    <w:rsid w:val="00E22E33"/>
    <w:rsid w:val="00ED7C44"/>
    <w:rsid w:val="00F114D7"/>
    <w:rsid w:val="00FC25F2"/>
    <w:rsid w:val="016D1520"/>
    <w:rsid w:val="0187491B"/>
    <w:rsid w:val="01A28A9D"/>
    <w:rsid w:val="01A61CC9"/>
    <w:rsid w:val="022342A8"/>
    <w:rsid w:val="02282184"/>
    <w:rsid w:val="02282184"/>
    <w:rsid w:val="025580F1"/>
    <w:rsid w:val="0274047C"/>
    <w:rsid w:val="029D91E9"/>
    <w:rsid w:val="029DC763"/>
    <w:rsid w:val="02A429CB"/>
    <w:rsid w:val="02A580F1"/>
    <w:rsid w:val="02B62E4C"/>
    <w:rsid w:val="02E03A0D"/>
    <w:rsid w:val="02F86717"/>
    <w:rsid w:val="033DA5B0"/>
    <w:rsid w:val="0346A899"/>
    <w:rsid w:val="034F482B"/>
    <w:rsid w:val="03A46ED9"/>
    <w:rsid w:val="03ABA28B"/>
    <w:rsid w:val="03B9CFB3"/>
    <w:rsid w:val="03F88605"/>
    <w:rsid w:val="040EC31C"/>
    <w:rsid w:val="043E0A86"/>
    <w:rsid w:val="044C64F8"/>
    <w:rsid w:val="04595E5A"/>
    <w:rsid w:val="04653CF9"/>
    <w:rsid w:val="04943778"/>
    <w:rsid w:val="04C7D98B"/>
    <w:rsid w:val="04D8F82E"/>
    <w:rsid w:val="05EC8F0B"/>
    <w:rsid w:val="060554D7"/>
    <w:rsid w:val="065ABA3E"/>
    <w:rsid w:val="06C52E82"/>
    <w:rsid w:val="06E1B9C8"/>
    <w:rsid w:val="07602466"/>
    <w:rsid w:val="07C520D4"/>
    <w:rsid w:val="07CCB1F6"/>
    <w:rsid w:val="088D40D6"/>
    <w:rsid w:val="09541ECB"/>
    <w:rsid w:val="095B1032"/>
    <w:rsid w:val="097BB395"/>
    <w:rsid w:val="09925B00"/>
    <w:rsid w:val="09C9F5CC"/>
    <w:rsid w:val="09D45FA8"/>
    <w:rsid w:val="0A5A38DA"/>
    <w:rsid w:val="0A8FC2DC"/>
    <w:rsid w:val="0AADBA97"/>
    <w:rsid w:val="0AB1A25E"/>
    <w:rsid w:val="0AD287BE"/>
    <w:rsid w:val="0AD970D2"/>
    <w:rsid w:val="0AE354E8"/>
    <w:rsid w:val="0B428C92"/>
    <w:rsid w:val="0B439CCF"/>
    <w:rsid w:val="0B5BE012"/>
    <w:rsid w:val="0BCDCEB7"/>
    <w:rsid w:val="0BCF4482"/>
    <w:rsid w:val="0BF5FD59"/>
    <w:rsid w:val="0BF6093B"/>
    <w:rsid w:val="0C08C5F7"/>
    <w:rsid w:val="0C23B2E2"/>
    <w:rsid w:val="0C71D224"/>
    <w:rsid w:val="0C8C9A7B"/>
    <w:rsid w:val="0C8FF064"/>
    <w:rsid w:val="0CB0BFDF"/>
    <w:rsid w:val="0CC17F76"/>
    <w:rsid w:val="0CC1BEB4"/>
    <w:rsid w:val="0CD00585"/>
    <w:rsid w:val="0D1A1A9B"/>
    <w:rsid w:val="0D488CEB"/>
    <w:rsid w:val="0D58EA66"/>
    <w:rsid w:val="0D7B5F06"/>
    <w:rsid w:val="0E1AF5AA"/>
    <w:rsid w:val="0E56F638"/>
    <w:rsid w:val="0E5DBD68"/>
    <w:rsid w:val="0E8D2837"/>
    <w:rsid w:val="0E932B3E"/>
    <w:rsid w:val="0EE5B103"/>
    <w:rsid w:val="0F147D2A"/>
    <w:rsid w:val="0F172F67"/>
    <w:rsid w:val="0FBA574C"/>
    <w:rsid w:val="10197F6A"/>
    <w:rsid w:val="107F2A5E"/>
    <w:rsid w:val="10B13AAB"/>
    <w:rsid w:val="10B7A13B"/>
    <w:rsid w:val="10BF1B60"/>
    <w:rsid w:val="10DC371A"/>
    <w:rsid w:val="10F7BB7D"/>
    <w:rsid w:val="112F41B2"/>
    <w:rsid w:val="1187416A"/>
    <w:rsid w:val="119ED0BC"/>
    <w:rsid w:val="11BF84F0"/>
    <w:rsid w:val="123757C5"/>
    <w:rsid w:val="1239273F"/>
    <w:rsid w:val="124AE5BC"/>
    <w:rsid w:val="1253719C"/>
    <w:rsid w:val="125B3894"/>
    <w:rsid w:val="12A7F0A3"/>
    <w:rsid w:val="1314865E"/>
    <w:rsid w:val="13748453"/>
    <w:rsid w:val="137B0D07"/>
    <w:rsid w:val="139FDFB6"/>
    <w:rsid w:val="13BF6D13"/>
    <w:rsid w:val="13D1782D"/>
    <w:rsid w:val="13D1AF17"/>
    <w:rsid w:val="14067851"/>
    <w:rsid w:val="1412E42E"/>
    <w:rsid w:val="1413BB7C"/>
    <w:rsid w:val="142432CA"/>
    <w:rsid w:val="146D33F7"/>
    <w:rsid w:val="1497E941"/>
    <w:rsid w:val="14C824AB"/>
    <w:rsid w:val="14F725B2"/>
    <w:rsid w:val="1543C5E6"/>
    <w:rsid w:val="154E3ACB"/>
    <w:rsid w:val="15588B6B"/>
    <w:rsid w:val="15666CB5"/>
    <w:rsid w:val="159E834B"/>
    <w:rsid w:val="167D5602"/>
    <w:rsid w:val="169E3D23"/>
    <w:rsid w:val="16E43031"/>
    <w:rsid w:val="16EF6F31"/>
    <w:rsid w:val="171479A8"/>
    <w:rsid w:val="1764752E"/>
    <w:rsid w:val="17BAC5D6"/>
    <w:rsid w:val="17E5C6E2"/>
    <w:rsid w:val="1820E527"/>
    <w:rsid w:val="1847F140"/>
    <w:rsid w:val="184E85E1"/>
    <w:rsid w:val="1885DB8D"/>
    <w:rsid w:val="1895E9EF"/>
    <w:rsid w:val="1965DA28"/>
    <w:rsid w:val="1972BC88"/>
    <w:rsid w:val="1983428C"/>
    <w:rsid w:val="19EA4E8B"/>
    <w:rsid w:val="1A43E4E8"/>
    <w:rsid w:val="1A7551E1"/>
    <w:rsid w:val="1AED6023"/>
    <w:rsid w:val="1B14FB53"/>
    <w:rsid w:val="1B252612"/>
    <w:rsid w:val="1B524674"/>
    <w:rsid w:val="1B5539FA"/>
    <w:rsid w:val="1B641F97"/>
    <w:rsid w:val="1B7973C0"/>
    <w:rsid w:val="1B7ABEE7"/>
    <w:rsid w:val="1B8E84E1"/>
    <w:rsid w:val="1BC58D39"/>
    <w:rsid w:val="1BEA1FC0"/>
    <w:rsid w:val="1C01DACF"/>
    <w:rsid w:val="1C419233"/>
    <w:rsid w:val="1C80E4E2"/>
    <w:rsid w:val="1CDC3914"/>
    <w:rsid w:val="1D04632C"/>
    <w:rsid w:val="1D053CEE"/>
    <w:rsid w:val="1D6E75D7"/>
    <w:rsid w:val="1D989E03"/>
    <w:rsid w:val="1DC82B24"/>
    <w:rsid w:val="1DE98DA3"/>
    <w:rsid w:val="1DF5C5B2"/>
    <w:rsid w:val="1E8CCD21"/>
    <w:rsid w:val="1EDCE6DC"/>
    <w:rsid w:val="1F0DD20D"/>
    <w:rsid w:val="1F577077"/>
    <w:rsid w:val="1F6050E9"/>
    <w:rsid w:val="1F6E2891"/>
    <w:rsid w:val="1FACEF1A"/>
    <w:rsid w:val="1FD51BAC"/>
    <w:rsid w:val="1FD562A6"/>
    <w:rsid w:val="1FED40BA"/>
    <w:rsid w:val="200B2DB5"/>
    <w:rsid w:val="20289D82"/>
    <w:rsid w:val="204A4D76"/>
    <w:rsid w:val="206477FB"/>
    <w:rsid w:val="207E3883"/>
    <w:rsid w:val="209EA044"/>
    <w:rsid w:val="20BDB4F4"/>
    <w:rsid w:val="20CBD2FC"/>
    <w:rsid w:val="20F25AE4"/>
    <w:rsid w:val="221A08E4"/>
    <w:rsid w:val="221BA660"/>
    <w:rsid w:val="2231279A"/>
    <w:rsid w:val="22356250"/>
    <w:rsid w:val="22884ECC"/>
    <w:rsid w:val="229326D8"/>
    <w:rsid w:val="22B04350"/>
    <w:rsid w:val="22B105B6"/>
    <w:rsid w:val="22B6E715"/>
    <w:rsid w:val="22C8711A"/>
    <w:rsid w:val="2303DB57"/>
    <w:rsid w:val="230C9EE9"/>
    <w:rsid w:val="230CBC6E"/>
    <w:rsid w:val="235B1B36"/>
    <w:rsid w:val="235B6650"/>
    <w:rsid w:val="24304F3C"/>
    <w:rsid w:val="2487C94C"/>
    <w:rsid w:val="249043C4"/>
    <w:rsid w:val="24A3CD9C"/>
    <w:rsid w:val="2506EBC1"/>
    <w:rsid w:val="252FD43A"/>
    <w:rsid w:val="25305D40"/>
    <w:rsid w:val="25B1027A"/>
    <w:rsid w:val="25E94A8A"/>
    <w:rsid w:val="25F2FC5A"/>
    <w:rsid w:val="2619540E"/>
    <w:rsid w:val="26236F86"/>
    <w:rsid w:val="26A6D23E"/>
    <w:rsid w:val="26F2A72B"/>
    <w:rsid w:val="26FA136B"/>
    <w:rsid w:val="2719AD13"/>
    <w:rsid w:val="272F53F7"/>
    <w:rsid w:val="2748740B"/>
    <w:rsid w:val="275547DC"/>
    <w:rsid w:val="2762825C"/>
    <w:rsid w:val="276A8C16"/>
    <w:rsid w:val="27C69A58"/>
    <w:rsid w:val="27D979FE"/>
    <w:rsid w:val="281A870A"/>
    <w:rsid w:val="283B3A86"/>
    <w:rsid w:val="2842A29F"/>
    <w:rsid w:val="286F6DAC"/>
    <w:rsid w:val="28A3ECDD"/>
    <w:rsid w:val="2920CE64"/>
    <w:rsid w:val="292F077E"/>
    <w:rsid w:val="2934F0FD"/>
    <w:rsid w:val="293F3C8A"/>
    <w:rsid w:val="2982B558"/>
    <w:rsid w:val="29FFD7FC"/>
    <w:rsid w:val="2A1F267C"/>
    <w:rsid w:val="2A2653E6"/>
    <w:rsid w:val="2A671690"/>
    <w:rsid w:val="2A6FC0E5"/>
    <w:rsid w:val="2A920825"/>
    <w:rsid w:val="2AD7E9DC"/>
    <w:rsid w:val="2AE036EF"/>
    <w:rsid w:val="2AE9825A"/>
    <w:rsid w:val="2AECDFCC"/>
    <w:rsid w:val="2B209669"/>
    <w:rsid w:val="2B43F537"/>
    <w:rsid w:val="2B73BB60"/>
    <w:rsid w:val="2BE5DE3F"/>
    <w:rsid w:val="2BEA2A06"/>
    <w:rsid w:val="2BF4D472"/>
    <w:rsid w:val="2BF864C0"/>
    <w:rsid w:val="2C03CBF9"/>
    <w:rsid w:val="2C0B9146"/>
    <w:rsid w:val="2C35F37F"/>
    <w:rsid w:val="2C3DFD39"/>
    <w:rsid w:val="2CD78E9C"/>
    <w:rsid w:val="2CD8F49E"/>
    <w:rsid w:val="2D1CA34B"/>
    <w:rsid w:val="2D36C364"/>
    <w:rsid w:val="2D3D546F"/>
    <w:rsid w:val="2D9B95C7"/>
    <w:rsid w:val="2DE7E6FE"/>
    <w:rsid w:val="2E038168"/>
    <w:rsid w:val="2E05E6DD"/>
    <w:rsid w:val="2E2A510F"/>
    <w:rsid w:val="2E6918D3"/>
    <w:rsid w:val="2E7D3426"/>
    <w:rsid w:val="2E86E2A3"/>
    <w:rsid w:val="2EB873AC"/>
    <w:rsid w:val="2ED9E4A2"/>
    <w:rsid w:val="2EE436F3"/>
    <w:rsid w:val="2EF53F9A"/>
    <w:rsid w:val="2F265C97"/>
    <w:rsid w:val="2F6311CB"/>
    <w:rsid w:val="3085A0DD"/>
    <w:rsid w:val="31116E5C"/>
    <w:rsid w:val="31244498"/>
    <w:rsid w:val="313DA343"/>
    <w:rsid w:val="3189BCBC"/>
    <w:rsid w:val="31BF0938"/>
    <w:rsid w:val="31E31944"/>
    <w:rsid w:val="3231A6C6"/>
    <w:rsid w:val="3241621B"/>
    <w:rsid w:val="3249836D"/>
    <w:rsid w:val="326BA253"/>
    <w:rsid w:val="327D48EB"/>
    <w:rsid w:val="32AE0123"/>
    <w:rsid w:val="32D973A4"/>
    <w:rsid w:val="331AA3A8"/>
    <w:rsid w:val="3336312F"/>
    <w:rsid w:val="3362414C"/>
    <w:rsid w:val="33B93298"/>
    <w:rsid w:val="33E84B1F"/>
    <w:rsid w:val="340772B4"/>
    <w:rsid w:val="341D5A91"/>
    <w:rsid w:val="3461C5C2"/>
    <w:rsid w:val="3461E168"/>
    <w:rsid w:val="346CFA7A"/>
    <w:rsid w:val="34E40683"/>
    <w:rsid w:val="34F4321E"/>
    <w:rsid w:val="3512937A"/>
    <w:rsid w:val="351D797F"/>
    <w:rsid w:val="35C7D458"/>
    <w:rsid w:val="35E42768"/>
    <w:rsid w:val="365E42B1"/>
    <w:rsid w:val="3690027F"/>
    <w:rsid w:val="36BA53A5"/>
    <w:rsid w:val="36E02C04"/>
    <w:rsid w:val="36EA94F4"/>
    <w:rsid w:val="36F52581"/>
    <w:rsid w:val="37869462"/>
    <w:rsid w:val="37FAB211"/>
    <w:rsid w:val="381BA745"/>
    <w:rsid w:val="3885448B"/>
    <w:rsid w:val="399B96DA"/>
    <w:rsid w:val="39D182D0"/>
    <w:rsid w:val="3A1FC8FC"/>
    <w:rsid w:val="3A607E94"/>
    <w:rsid w:val="3A783CAC"/>
    <w:rsid w:val="3ACCF99E"/>
    <w:rsid w:val="3AE82EA3"/>
    <w:rsid w:val="3AF208D8"/>
    <w:rsid w:val="3B056B10"/>
    <w:rsid w:val="3B226DCE"/>
    <w:rsid w:val="3B4484A6"/>
    <w:rsid w:val="3BD700C2"/>
    <w:rsid w:val="3BE7D63D"/>
    <w:rsid w:val="3BF63190"/>
    <w:rsid w:val="3C10F591"/>
    <w:rsid w:val="3CB0C25A"/>
    <w:rsid w:val="3CEFFB35"/>
    <w:rsid w:val="3D092392"/>
    <w:rsid w:val="3D1A1622"/>
    <w:rsid w:val="3D58C216"/>
    <w:rsid w:val="3D8DCF65"/>
    <w:rsid w:val="3DCFEA66"/>
    <w:rsid w:val="3DD72F2F"/>
    <w:rsid w:val="3DF05313"/>
    <w:rsid w:val="3E0E4BF1"/>
    <w:rsid w:val="3E3DAE9B"/>
    <w:rsid w:val="3E445E70"/>
    <w:rsid w:val="3E462B6A"/>
    <w:rsid w:val="3E8FD609"/>
    <w:rsid w:val="3EB16498"/>
    <w:rsid w:val="3EE13ABF"/>
    <w:rsid w:val="3F202743"/>
    <w:rsid w:val="3F26C0C7"/>
    <w:rsid w:val="3F459164"/>
    <w:rsid w:val="3F4BEB65"/>
    <w:rsid w:val="3FA9320C"/>
    <w:rsid w:val="3FE4A7E6"/>
    <w:rsid w:val="3FE9906C"/>
    <w:rsid w:val="3FF0D52D"/>
    <w:rsid w:val="40079EE6"/>
    <w:rsid w:val="40279BF7"/>
    <w:rsid w:val="402D7ACC"/>
    <w:rsid w:val="40AF2792"/>
    <w:rsid w:val="40B4EE7A"/>
    <w:rsid w:val="40BE397B"/>
    <w:rsid w:val="40C29128"/>
    <w:rsid w:val="4101978A"/>
    <w:rsid w:val="41AF38C1"/>
    <w:rsid w:val="41DF2F10"/>
    <w:rsid w:val="42325BB4"/>
    <w:rsid w:val="423F2877"/>
    <w:rsid w:val="425E6189"/>
    <w:rsid w:val="4265C651"/>
    <w:rsid w:val="42B73251"/>
    <w:rsid w:val="42C58E1C"/>
    <w:rsid w:val="42E2EFB7"/>
    <w:rsid w:val="42EEA8FD"/>
    <w:rsid w:val="42F7C584"/>
    <w:rsid w:val="42FC52A6"/>
    <w:rsid w:val="42FDEF3F"/>
    <w:rsid w:val="435F3CB9"/>
    <w:rsid w:val="439A36FE"/>
    <w:rsid w:val="43EBBC0E"/>
    <w:rsid w:val="440DBD95"/>
    <w:rsid w:val="44139E98"/>
    <w:rsid w:val="44258404"/>
    <w:rsid w:val="44552420"/>
    <w:rsid w:val="4467E2D4"/>
    <w:rsid w:val="448B3E16"/>
    <w:rsid w:val="44B6C722"/>
    <w:rsid w:val="451A3B49"/>
    <w:rsid w:val="45209E98"/>
    <w:rsid w:val="45232C4C"/>
    <w:rsid w:val="459131E4"/>
    <w:rsid w:val="459A29DE"/>
    <w:rsid w:val="45A02E10"/>
    <w:rsid w:val="45A448AF"/>
    <w:rsid w:val="45A6400E"/>
    <w:rsid w:val="45BAC373"/>
    <w:rsid w:val="45C15465"/>
    <w:rsid w:val="46017D72"/>
    <w:rsid w:val="46529783"/>
    <w:rsid w:val="46A5F4DC"/>
    <w:rsid w:val="46F36F65"/>
    <w:rsid w:val="472DAB5C"/>
    <w:rsid w:val="47552FC7"/>
    <w:rsid w:val="478474CE"/>
    <w:rsid w:val="4792848C"/>
    <w:rsid w:val="47DA2566"/>
    <w:rsid w:val="47F0A0E5"/>
    <w:rsid w:val="482BC987"/>
    <w:rsid w:val="4857A0DB"/>
    <w:rsid w:val="486078FC"/>
    <w:rsid w:val="487E9FF8"/>
    <w:rsid w:val="48928423"/>
    <w:rsid w:val="4898F218"/>
    <w:rsid w:val="48E958E5"/>
    <w:rsid w:val="4935B99D"/>
    <w:rsid w:val="494CBCE5"/>
    <w:rsid w:val="4975EA53"/>
    <w:rsid w:val="49C38403"/>
    <w:rsid w:val="49C48807"/>
    <w:rsid w:val="49D2C121"/>
    <w:rsid w:val="4A073FD2"/>
    <w:rsid w:val="4A3AAA6B"/>
    <w:rsid w:val="4A55BCC0"/>
    <w:rsid w:val="4B1C737B"/>
    <w:rsid w:val="4B331C56"/>
    <w:rsid w:val="4B5D3661"/>
    <w:rsid w:val="4B5F5464"/>
    <w:rsid w:val="4B76DA78"/>
    <w:rsid w:val="4B89C2B0"/>
    <w:rsid w:val="4BA80CDA"/>
    <w:rsid w:val="4C09FF7C"/>
    <w:rsid w:val="4C0EE989"/>
    <w:rsid w:val="4C215D62"/>
    <w:rsid w:val="4C2354C6"/>
    <w:rsid w:val="4C60F77C"/>
    <w:rsid w:val="4C723253"/>
    <w:rsid w:val="4C7A6C70"/>
    <w:rsid w:val="4C7D7963"/>
    <w:rsid w:val="4C93B67A"/>
    <w:rsid w:val="4CA065FC"/>
    <w:rsid w:val="4D08C38A"/>
    <w:rsid w:val="4D100F9E"/>
    <w:rsid w:val="4D3E00C2"/>
    <w:rsid w:val="4D74E8CE"/>
    <w:rsid w:val="4DB1F243"/>
    <w:rsid w:val="4DC6AE6B"/>
    <w:rsid w:val="4E27A5BB"/>
    <w:rsid w:val="4E5361ED"/>
    <w:rsid w:val="4E56097F"/>
    <w:rsid w:val="4EB5F155"/>
    <w:rsid w:val="4ED9D123"/>
    <w:rsid w:val="4F1419A5"/>
    <w:rsid w:val="4F3BA7E2"/>
    <w:rsid w:val="4F4D86C4"/>
    <w:rsid w:val="4F533F8D"/>
    <w:rsid w:val="4F5E3EC5"/>
    <w:rsid w:val="4F64F62B"/>
    <w:rsid w:val="4F7BA729"/>
    <w:rsid w:val="4FBB488C"/>
    <w:rsid w:val="4FC6453B"/>
    <w:rsid w:val="500DE107"/>
    <w:rsid w:val="50384A50"/>
    <w:rsid w:val="504F194C"/>
    <w:rsid w:val="506255A0"/>
    <w:rsid w:val="509AF02F"/>
    <w:rsid w:val="50BD0093"/>
    <w:rsid w:val="50D09CC5"/>
    <w:rsid w:val="50E5C22A"/>
    <w:rsid w:val="5132F99B"/>
    <w:rsid w:val="5134689F"/>
    <w:rsid w:val="51841C28"/>
    <w:rsid w:val="51934D46"/>
    <w:rsid w:val="519661F9"/>
    <w:rsid w:val="51EC9BF9"/>
    <w:rsid w:val="52251286"/>
    <w:rsid w:val="526E41BE"/>
    <w:rsid w:val="52B347EB"/>
    <w:rsid w:val="53013344"/>
    <w:rsid w:val="5328864F"/>
    <w:rsid w:val="53493D52"/>
    <w:rsid w:val="53B73679"/>
    <w:rsid w:val="53E8AB17"/>
    <w:rsid w:val="53F911CD"/>
    <w:rsid w:val="544F184C"/>
    <w:rsid w:val="545F1522"/>
    <w:rsid w:val="54664770"/>
    <w:rsid w:val="54C341DE"/>
    <w:rsid w:val="55549A71"/>
    <w:rsid w:val="556CD59C"/>
    <w:rsid w:val="5598F0F6"/>
    <w:rsid w:val="55B0C06C"/>
    <w:rsid w:val="56748817"/>
    <w:rsid w:val="56F3AF2F"/>
    <w:rsid w:val="5762D64C"/>
    <w:rsid w:val="57C7BFAE"/>
    <w:rsid w:val="57EF3578"/>
    <w:rsid w:val="57F75120"/>
    <w:rsid w:val="57FAE2A0"/>
    <w:rsid w:val="58164AB3"/>
    <w:rsid w:val="5849BAE8"/>
    <w:rsid w:val="588CFD99"/>
    <w:rsid w:val="5899232F"/>
    <w:rsid w:val="58BE1416"/>
    <w:rsid w:val="58D94DF4"/>
    <w:rsid w:val="58E43361"/>
    <w:rsid w:val="593AA290"/>
    <w:rsid w:val="59DD320A"/>
    <w:rsid w:val="5A57C568"/>
    <w:rsid w:val="5A8003C2"/>
    <w:rsid w:val="5AA884B3"/>
    <w:rsid w:val="5B3DB401"/>
    <w:rsid w:val="5B6AD888"/>
    <w:rsid w:val="5B914238"/>
    <w:rsid w:val="5B9C8BFB"/>
    <w:rsid w:val="5BACD5B0"/>
    <w:rsid w:val="5BCB9105"/>
    <w:rsid w:val="5BDCBC65"/>
    <w:rsid w:val="5C6D1055"/>
    <w:rsid w:val="5C8FCF21"/>
    <w:rsid w:val="5CA19556"/>
    <w:rsid w:val="5CB9BA75"/>
    <w:rsid w:val="5CBD0DF6"/>
    <w:rsid w:val="5CC685BA"/>
    <w:rsid w:val="5CD2AD75"/>
    <w:rsid w:val="5D1917CD"/>
    <w:rsid w:val="5D1998BF"/>
    <w:rsid w:val="5D34C4C7"/>
    <w:rsid w:val="5D62F0B3"/>
    <w:rsid w:val="5D67F84E"/>
    <w:rsid w:val="5D71E3EB"/>
    <w:rsid w:val="5DA5D698"/>
    <w:rsid w:val="5E13E852"/>
    <w:rsid w:val="5E511608"/>
    <w:rsid w:val="5E51F8B8"/>
    <w:rsid w:val="5EA04674"/>
    <w:rsid w:val="5EC5757E"/>
    <w:rsid w:val="5FEA4467"/>
    <w:rsid w:val="5FED4B89"/>
    <w:rsid w:val="5FF978CC"/>
    <w:rsid w:val="600A4E37"/>
    <w:rsid w:val="60345486"/>
    <w:rsid w:val="604E1636"/>
    <w:rsid w:val="6063AFDD"/>
    <w:rsid w:val="60BF00E2"/>
    <w:rsid w:val="60DA1FDF"/>
    <w:rsid w:val="60E5E306"/>
    <w:rsid w:val="60E90A34"/>
    <w:rsid w:val="60EA3829"/>
    <w:rsid w:val="6121B14F"/>
    <w:rsid w:val="6171BBA1"/>
    <w:rsid w:val="617F8841"/>
    <w:rsid w:val="6181FA81"/>
    <w:rsid w:val="61A7B24B"/>
    <w:rsid w:val="61EA580F"/>
    <w:rsid w:val="61EACD86"/>
    <w:rsid w:val="623048BD"/>
    <w:rsid w:val="6249AEF0"/>
    <w:rsid w:val="62605117"/>
    <w:rsid w:val="626604B0"/>
    <w:rsid w:val="626B5DB7"/>
    <w:rsid w:val="6292DAF4"/>
    <w:rsid w:val="62DFE91B"/>
    <w:rsid w:val="63B9CC40"/>
    <w:rsid w:val="63BD2EA8"/>
    <w:rsid w:val="63E79A5C"/>
    <w:rsid w:val="63FE671E"/>
    <w:rsid w:val="6416F68D"/>
    <w:rsid w:val="646DE4E5"/>
    <w:rsid w:val="6483A4F3"/>
    <w:rsid w:val="6497C93E"/>
    <w:rsid w:val="64C37333"/>
    <w:rsid w:val="650EC627"/>
    <w:rsid w:val="6547C432"/>
    <w:rsid w:val="6558FF09"/>
    <w:rsid w:val="65BDD17B"/>
    <w:rsid w:val="65F4B07C"/>
    <w:rsid w:val="66A781D5"/>
    <w:rsid w:val="66C8368F"/>
    <w:rsid w:val="66D32618"/>
    <w:rsid w:val="66F4CF6A"/>
    <w:rsid w:val="6775BE3B"/>
    <w:rsid w:val="67DA35C2"/>
    <w:rsid w:val="67DC63D5"/>
    <w:rsid w:val="67F2F6DB"/>
    <w:rsid w:val="6825F8FF"/>
    <w:rsid w:val="68345C03"/>
    <w:rsid w:val="684992E9"/>
    <w:rsid w:val="68B2251A"/>
    <w:rsid w:val="68C55B10"/>
    <w:rsid w:val="68DE0EE4"/>
    <w:rsid w:val="68E9DD7D"/>
    <w:rsid w:val="69636D8A"/>
    <w:rsid w:val="698F3128"/>
    <w:rsid w:val="69A00E37"/>
    <w:rsid w:val="69A34EC6"/>
    <w:rsid w:val="69DCB70E"/>
    <w:rsid w:val="6A4CBACB"/>
    <w:rsid w:val="6A51E8D8"/>
    <w:rsid w:val="6A84015B"/>
    <w:rsid w:val="6A9F2822"/>
    <w:rsid w:val="6AAE48C0"/>
    <w:rsid w:val="6AD3509C"/>
    <w:rsid w:val="6AEDE265"/>
    <w:rsid w:val="6B04C402"/>
    <w:rsid w:val="6B140497"/>
    <w:rsid w:val="6B2B0189"/>
    <w:rsid w:val="6B3A641F"/>
    <w:rsid w:val="6B61AC25"/>
    <w:rsid w:val="6B6BFCC5"/>
    <w:rsid w:val="6B7DFB9D"/>
    <w:rsid w:val="6B9BA7B2"/>
    <w:rsid w:val="6BE39B4D"/>
    <w:rsid w:val="6C247260"/>
    <w:rsid w:val="6C89B2C6"/>
    <w:rsid w:val="6C8E6BF3"/>
    <w:rsid w:val="6CB8E5CC"/>
    <w:rsid w:val="6CDB2FF3"/>
    <w:rsid w:val="6D377813"/>
    <w:rsid w:val="6D37BFC4"/>
    <w:rsid w:val="6D67D9A6"/>
    <w:rsid w:val="6DA33BFE"/>
    <w:rsid w:val="6E38067A"/>
    <w:rsid w:val="6E62A24B"/>
    <w:rsid w:val="6E883574"/>
    <w:rsid w:val="6EA61F43"/>
    <w:rsid w:val="6ED007F4"/>
    <w:rsid w:val="6EE1759C"/>
    <w:rsid w:val="6EF23E0D"/>
    <w:rsid w:val="6F0E91A1"/>
    <w:rsid w:val="6F129D3F"/>
    <w:rsid w:val="6F129D3F"/>
    <w:rsid w:val="6F17FA70"/>
    <w:rsid w:val="6F325525"/>
    <w:rsid w:val="6F81B9E3"/>
    <w:rsid w:val="700DAC46"/>
    <w:rsid w:val="700DEBDA"/>
    <w:rsid w:val="70816BA8"/>
    <w:rsid w:val="709A4881"/>
    <w:rsid w:val="7126A672"/>
    <w:rsid w:val="717293FB"/>
    <w:rsid w:val="717E268F"/>
    <w:rsid w:val="718277FB"/>
    <w:rsid w:val="7183461B"/>
    <w:rsid w:val="718B4FD5"/>
    <w:rsid w:val="71D60120"/>
    <w:rsid w:val="7222226C"/>
    <w:rsid w:val="722C7EA2"/>
    <w:rsid w:val="723C476E"/>
    <w:rsid w:val="7260CBF7"/>
    <w:rsid w:val="7290B1EB"/>
    <w:rsid w:val="72FEAC29"/>
    <w:rsid w:val="7304D576"/>
    <w:rsid w:val="7355B4BC"/>
    <w:rsid w:val="73584B92"/>
    <w:rsid w:val="736B10C1"/>
    <w:rsid w:val="736C7D7A"/>
    <w:rsid w:val="73B7BF5F"/>
    <w:rsid w:val="73CD4381"/>
    <w:rsid w:val="73EAB993"/>
    <w:rsid w:val="73F58790"/>
    <w:rsid w:val="73FBE02D"/>
    <w:rsid w:val="7473F41F"/>
    <w:rsid w:val="7490A0D8"/>
    <w:rsid w:val="74A8C612"/>
    <w:rsid w:val="74CE8D3D"/>
    <w:rsid w:val="7517A468"/>
    <w:rsid w:val="75378EC3"/>
    <w:rsid w:val="7545E2FE"/>
    <w:rsid w:val="75706994"/>
    <w:rsid w:val="7595D234"/>
    <w:rsid w:val="75D17287"/>
    <w:rsid w:val="7612F7E2"/>
    <w:rsid w:val="762B59F6"/>
    <w:rsid w:val="762C7139"/>
    <w:rsid w:val="76346BDF"/>
    <w:rsid w:val="76449673"/>
    <w:rsid w:val="7660C81E"/>
    <w:rsid w:val="7677E955"/>
    <w:rsid w:val="76A27A6C"/>
    <w:rsid w:val="76B374C9"/>
    <w:rsid w:val="76BB3A16"/>
    <w:rsid w:val="76C4E3D8"/>
    <w:rsid w:val="76DBAE39"/>
    <w:rsid w:val="772E04C7"/>
    <w:rsid w:val="773D670A"/>
    <w:rsid w:val="77608AD1"/>
    <w:rsid w:val="7784EA17"/>
    <w:rsid w:val="779A63D8"/>
    <w:rsid w:val="77BF797A"/>
    <w:rsid w:val="787C6061"/>
    <w:rsid w:val="7892FB87"/>
    <w:rsid w:val="789C568A"/>
    <w:rsid w:val="78A5B459"/>
    <w:rsid w:val="796411FB"/>
    <w:rsid w:val="79AA1FC5"/>
    <w:rsid w:val="79F587BD"/>
    <w:rsid w:val="79FC1F1D"/>
    <w:rsid w:val="7A0824DB"/>
    <w:rsid w:val="7A1830C2"/>
    <w:rsid w:val="7A1C5F1C"/>
    <w:rsid w:val="7A2C7A70"/>
    <w:rsid w:val="7B096DCC"/>
    <w:rsid w:val="7B0F0191"/>
    <w:rsid w:val="7B32321B"/>
    <w:rsid w:val="7B3D792B"/>
    <w:rsid w:val="7BACC031"/>
    <w:rsid w:val="7BF22BA9"/>
    <w:rsid w:val="7C3D71F2"/>
    <w:rsid w:val="7C563599"/>
    <w:rsid w:val="7C751793"/>
    <w:rsid w:val="7CB3D7F7"/>
    <w:rsid w:val="7CBCCD48"/>
    <w:rsid w:val="7CDEB0D9"/>
    <w:rsid w:val="7CE96FD1"/>
    <w:rsid w:val="7D03ED09"/>
    <w:rsid w:val="7D23BAE4"/>
    <w:rsid w:val="7DA09358"/>
    <w:rsid w:val="7DBCED7B"/>
    <w:rsid w:val="7E2944AC"/>
    <w:rsid w:val="7EACDF4D"/>
    <w:rsid w:val="7EC64BFB"/>
    <w:rsid w:val="7EF52029"/>
    <w:rsid w:val="7EFB5099"/>
    <w:rsid w:val="7F068EDB"/>
    <w:rsid w:val="7F0F98AC"/>
    <w:rsid w:val="7F2A1F4A"/>
    <w:rsid w:val="7F9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1B8F7"/>
  <w15:chartTrackingRefBased/>
  <w15:docId w15:val="{4020397C-5DAB-46B0-B5C8-859C560C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62662"/>
    <w:pPr>
      <w:keepNext/>
      <w:keepLines/>
      <w:numPr>
        <w:numId w:val="3"/>
      </w:numPr>
      <w:spacing w:before="600" w:after="240"/>
      <w:contextualSpacing/>
      <w:outlineLvl w:val="0"/>
    </w:pPr>
    <w:rPr>
      <w:rFonts w:asciiTheme="majorHAnsi" w:hAnsiTheme="majorHAnsi" w:eastAsiaTheme="majorEastAsia" w:cstheme="majorBidi"/>
      <w:color w:val="AF0F5A" w:themeColor="accen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3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AF0F5A" w:themeColor="accent2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F0F5A" w:themeColor="accent2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E05"/>
    <w:pPr>
      <w:keepNext/>
      <w:keepLines/>
      <w:spacing w:after="240"/>
      <w:outlineLvl w:val="3"/>
    </w:pPr>
    <w:rPr>
      <w:rFonts w:asciiTheme="majorHAnsi" w:hAnsiTheme="majorHAnsi" w:eastAsiaTheme="majorEastAsia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43BB"/>
    <w:rPr>
      <w:rFonts w:asciiTheme="majorHAnsi" w:hAnsiTheme="majorHAnsi" w:eastAsiaTheme="majorEastAsia" w:cstheme="majorBidi"/>
      <w:color w:val="AF0F5A" w:themeColor="accent2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7623D"/>
    <w:rPr>
      <w:rFonts w:asciiTheme="majorHAnsi" w:hAnsiTheme="majorHAnsi" w:eastAsiaTheme="majorEastAsia" w:cstheme="majorBidi"/>
      <w:caps/>
      <w:color w:val="AF0F5A" w:themeColor="accent2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4E35FD"/>
    <w:pPr>
      <w:spacing w:after="120"/>
    </w:pPr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77623D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77623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AF0F5A" w:themeColor="accent2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77623D"/>
    <w:rPr>
      <w:rFonts w:asciiTheme="majorHAnsi" w:hAnsiTheme="majorHAnsi" w:eastAsiaTheme="majorEastAsia" w:cstheme="majorBidi"/>
      <w:color w:val="AF0F5A" w:themeColor="accent2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77623D"/>
    <w:pPr>
      <w:numPr>
        <w:numId w:val="1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77623D"/>
    <w:rPr>
      <w:rFonts w:asciiTheme="majorHAnsi" w:hAnsiTheme="majorHAnsi" w:eastAsiaTheme="majorEastAsia" w:cstheme="majorBidi"/>
      <w:color w:val="AF0F5A" w:themeColor="accent2" w:themeShade="B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623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77623D"/>
    <w:pPr>
      <w:spacing w:after="0" w:line="240" w:lineRule="auto"/>
    </w:pPr>
    <w:tblPr>
      <w:tblStyleRowBandSize w:val="1"/>
      <w:tblStyleColBandSize w:val="1"/>
      <w:tblBorders>
        <w:top w:val="single" w:color="F6A1C9" w:themeColor="accent2" w:themeTint="66" w:sz="4" w:space="0"/>
        <w:left w:val="single" w:color="F6A1C9" w:themeColor="accent2" w:themeTint="66" w:sz="4" w:space="0"/>
        <w:bottom w:val="single" w:color="F6A1C9" w:themeColor="accent2" w:themeTint="66" w:sz="4" w:space="0"/>
        <w:right w:val="single" w:color="F6A1C9" w:themeColor="accent2" w:themeTint="66" w:sz="4" w:space="0"/>
        <w:insideH w:val="single" w:color="F6A1C9" w:themeColor="accent2" w:themeTint="66" w:sz="4" w:space="0"/>
        <w:insideV w:val="single" w:color="F6A1C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272A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72A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22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2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E22E3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1">
    <w:name w:val="Plain Table 1"/>
    <w:basedOn w:val="TableNormal"/>
    <w:uiPriority w:val="41"/>
    <w:rsid w:val="00E22E3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881CBB3243C2474284D9512E3911DD21" w:customStyle="1">
    <w:name w:val="881CBB3243C2474284D9512E3911DD21"/>
    <w:rsid w:val="005F1CCB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F1CC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0703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Contacts" w:customStyle="1">
    <w:name w:val="Contacts"/>
    <w:basedOn w:val="Normal"/>
    <w:next w:val="Normal"/>
    <w:autoRedefine/>
    <w:qFormat/>
    <w:rsid w:val="0032177A"/>
    <w:pPr>
      <w:spacing w:before="0" w:after="120" w:line="240" w:lineRule="auto"/>
      <w:jc w:val="both"/>
    </w:pPr>
    <w:rPr>
      <w:rFonts w:ascii="Calibri" w:hAnsi="Calibri" w:eastAsia="Times New Roman" w:cs="Times New Roman"/>
      <w:b/>
      <w:smallCaps/>
      <w:color w:val="D20000"/>
      <w:sz w:val="36"/>
      <w:szCs w:val="24"/>
    </w:rPr>
  </w:style>
  <w:style w:type="character" w:styleId="ListParagraphChar" w:customStyle="1">
    <w:name w:val="List Paragraph Char"/>
    <w:link w:val="ListParagraph"/>
    <w:uiPriority w:val="34"/>
    <w:locked/>
    <w:rsid w:val="0032177A"/>
  </w:style>
  <w:style w:type="character" w:styleId="hps" w:customStyle="1">
    <w:name w:val="hps"/>
    <w:rsid w:val="0032177A"/>
  </w:style>
  <w:style w:type="character" w:styleId="NormalBold" w:customStyle="1">
    <w:name w:val="Normal Bold"/>
    <w:qFormat/>
    <w:rsid w:val="0032177A"/>
    <w:rPr>
      <w:rFonts w:ascii="Calibri" w:hAnsi="Calibri"/>
      <w:b/>
      <w:bCs/>
      <w:color w:val="auto"/>
      <w:sz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67E05"/>
    <w:pPr>
      <w:numPr>
        <w:numId w:val="0"/>
      </w:numPr>
      <w:spacing w:before="240" w:after="0" w:line="259" w:lineRule="auto"/>
      <w:contextualSpacing w:val="0"/>
      <w:outlineLvl w:val="9"/>
    </w:pPr>
    <w:rPr>
      <w:color w:val="007789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67E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7E05"/>
    <w:pPr>
      <w:spacing w:after="100"/>
      <w:ind w:left="440"/>
    </w:pPr>
  </w:style>
  <w:style w:type="character" w:styleId="Heading4Char" w:customStyle="1">
    <w:name w:val="Heading 4 Char"/>
    <w:basedOn w:val="DefaultParagraphFont"/>
    <w:link w:val="Heading4"/>
    <w:uiPriority w:val="9"/>
    <w:rsid w:val="00467E05"/>
    <w:rPr>
      <w:rFonts w:asciiTheme="majorHAnsi" w:hAnsiTheme="majorHAnsi" w:eastAsiaTheme="majorEastAsia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omments" Target="comments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16/09/relationships/commentsIds" Target="commentsIds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openxmlformats.org/officeDocument/2006/relationships/image" Target="/media/image4.jpg" Id="R7397637250e449ab" /><Relationship Type="http://schemas.openxmlformats.org/officeDocument/2006/relationships/glossaryDocument" Target="/word/glossary/document.xml" Id="R86e1372640d440ad" /><Relationship Type="http://schemas.openxmlformats.org/officeDocument/2006/relationships/image" Target="/media/image6.jpg" Id="R1d89238ed70546cb" /><Relationship Type="http://schemas.openxmlformats.org/officeDocument/2006/relationships/image" Target="/media/image5.jpg" Id="R01449b021eec4e8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Student%20report%20with%20phot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4b1cd-e1e4-4842-9d62-ceb12c8472c7}"/>
      </w:docPartPr>
      <w:docPartBody>
        <w:p w14:paraId="5A4CC805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3A940-B305-43C0-89FC-9F9E7A264553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7586054-9406-4504-AA7B-65446412172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6449B-F07F-4013-A3AD-FD39911B88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7ACC36-707E-4542-BBEF-358C1B3D22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Student%20report%20with%20photo.dotx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</dc:creator>
  <keywords/>
  <dc:description/>
  <lastModifiedBy>Luka Maletkovic</lastModifiedBy>
  <revision>23</revision>
  <dcterms:created xsi:type="dcterms:W3CDTF">2021-07-03T02:58:00.0000000Z</dcterms:created>
  <dcterms:modified xsi:type="dcterms:W3CDTF">2021-10-02T19:59:05.9255013Z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